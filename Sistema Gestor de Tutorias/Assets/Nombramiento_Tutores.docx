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119A1" w14:textId="2E067448" w:rsidR="006C580D" w:rsidRPr="00BB67FA" w:rsidRDefault="006C580D" w:rsidP="008212B4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Morelia, Mich</w:t>
      </w:r>
      <w:r w:rsidRPr="00333ADB">
        <w:rPr>
          <w:rFonts w:ascii="Montserrat Medium" w:hAnsi="Montserrat Medium"/>
          <w:sz w:val="18"/>
          <w:szCs w:val="18"/>
        </w:rPr>
        <w:t xml:space="preserve">., </w:t>
      </w:r>
      <w:r w:rsidR="00A74F69">
        <w:rPr>
          <w:rFonts w:ascii="Montserrat Medium" w:hAnsi="Montserrat Medium"/>
          <w:sz w:val="18"/>
          <w:szCs w:val="18"/>
        </w:rPr>
        <w:t>13</w:t>
      </w:r>
      <w:r w:rsidR="00095D4F">
        <w:rPr>
          <w:rFonts w:ascii="Montserrat Medium" w:hAnsi="Montserrat Medium"/>
          <w:sz w:val="18"/>
          <w:szCs w:val="18"/>
        </w:rPr>
        <w:t xml:space="preserve"> de enero/2020</w:t>
      </w:r>
    </w:p>
    <w:p w14:paraId="60510D3A" w14:textId="6450802A" w:rsidR="006C580D" w:rsidRPr="00BB67FA" w:rsidRDefault="006C580D" w:rsidP="006C580D">
      <w:pPr>
        <w:ind w:right="51"/>
        <w:jc w:val="right"/>
        <w:rPr>
          <w:rFonts w:ascii="Montserrat Medium" w:hAnsi="Montserrat Medium"/>
          <w:sz w:val="18"/>
          <w:szCs w:val="18"/>
        </w:rPr>
      </w:pPr>
      <w:r w:rsidRPr="00BB67FA">
        <w:rPr>
          <w:rFonts w:ascii="Montserrat Medium" w:hAnsi="Montserrat Medium"/>
          <w:sz w:val="18"/>
          <w:szCs w:val="18"/>
        </w:rPr>
        <w:t xml:space="preserve">    </w:t>
      </w:r>
      <w:r w:rsidR="00D80E19">
        <w:rPr>
          <w:rFonts w:ascii="Montserrat Medium" w:hAnsi="Montserrat Medium"/>
          <w:sz w:val="18"/>
          <w:szCs w:val="18"/>
        </w:rPr>
        <w:t>OFICIO</w:t>
      </w:r>
      <w:r w:rsidRPr="00BB67FA">
        <w:rPr>
          <w:rFonts w:ascii="Montserrat Medium" w:hAnsi="Montserrat Medium"/>
          <w:sz w:val="18"/>
          <w:szCs w:val="18"/>
        </w:rPr>
        <w:t xml:space="preserve"> No. </w:t>
      </w:r>
      <w:r w:rsidR="00095D4F">
        <w:rPr>
          <w:rFonts w:ascii="Montserrat Medium" w:hAnsi="Montserrat Medium"/>
          <w:sz w:val="18"/>
          <w:szCs w:val="18"/>
        </w:rPr>
        <w:t>003</w:t>
      </w:r>
      <w:r w:rsidR="00E962AD">
        <w:rPr>
          <w:rFonts w:ascii="Montserrat Medium" w:hAnsi="Montserrat Medium"/>
          <w:sz w:val="18"/>
          <w:szCs w:val="18"/>
        </w:rPr>
        <w:t>/20</w:t>
      </w:r>
      <w:r w:rsidR="00095D4F">
        <w:rPr>
          <w:rFonts w:ascii="Montserrat Medium" w:hAnsi="Montserrat Medium"/>
          <w:sz w:val="18"/>
          <w:szCs w:val="18"/>
        </w:rPr>
        <w:t>20</w:t>
      </w:r>
    </w:p>
    <w:p w14:paraId="419F6290" w14:textId="512E803D" w:rsidR="006C580D" w:rsidRPr="00BB67FA" w:rsidRDefault="00993C0D" w:rsidP="006C580D">
      <w:pPr>
        <w:ind w:right="94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</w:rPr>
        <w:t>LILIANA</w:t>
      </w:r>
      <w:r w:rsidR="00095D4F">
        <w:rPr>
          <w:rFonts w:ascii="Montserrat ExtraBold" w:hAnsi="Montserrat ExtraBold" w:cs="Arial"/>
          <w:b/>
          <w:sz w:val="20"/>
          <w:szCs w:val="20"/>
        </w:rPr>
        <w:t xml:space="preserve"> PATRICIA FERREYRA</w:t>
      </w:r>
      <w:r>
        <w:rPr>
          <w:rFonts w:ascii="Montserrat ExtraBold" w:hAnsi="Montserrat ExtraBold" w:cs="Arial"/>
          <w:b/>
          <w:sz w:val="20"/>
          <w:szCs w:val="20"/>
        </w:rPr>
        <w:t xml:space="preserve"> HERRERA</w:t>
      </w:r>
    </w:p>
    <w:p w14:paraId="1A950FF2" w14:textId="6B26F370" w:rsidR="006C580D" w:rsidRPr="00BB67FA" w:rsidRDefault="00D80E19" w:rsidP="006C580D">
      <w:pPr>
        <w:ind w:right="94"/>
        <w:rPr>
          <w:rFonts w:ascii="Montserrat ExtraBold" w:hAnsi="Montserrat ExtraBold"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</w:rPr>
        <w:t>JEFA DE DEPTO. DE DESARROLLO ACADÉMICO</w:t>
      </w:r>
    </w:p>
    <w:p w14:paraId="63918463" w14:textId="77777777" w:rsidR="006C580D" w:rsidRDefault="006C580D" w:rsidP="006C580D">
      <w:pPr>
        <w:ind w:right="94"/>
        <w:jc w:val="both"/>
        <w:rPr>
          <w:rFonts w:ascii="Montserrat ExtraBold" w:hAnsi="Montserrat ExtraBold" w:cs="Arial"/>
          <w:b/>
          <w:sz w:val="20"/>
          <w:szCs w:val="20"/>
        </w:rPr>
      </w:pPr>
      <w:r w:rsidRPr="00BB67FA">
        <w:rPr>
          <w:rFonts w:ascii="Montserrat ExtraBold" w:hAnsi="Montserrat ExtraBold" w:cs="Arial"/>
          <w:b/>
          <w:sz w:val="20"/>
          <w:szCs w:val="20"/>
        </w:rPr>
        <w:t>PRESENTE</w:t>
      </w:r>
    </w:p>
    <w:p w14:paraId="0DD2506D" w14:textId="08B667F4" w:rsidR="00D80E19" w:rsidRDefault="00D80E19" w:rsidP="00D80E19">
      <w:pPr>
        <w:ind w:right="94"/>
        <w:jc w:val="right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</w:rPr>
        <w:t>Atn. Yolanda Patricia García Aguirre</w:t>
      </w:r>
    </w:p>
    <w:p w14:paraId="15C08172" w14:textId="3985350B" w:rsidR="00D80E19" w:rsidRPr="00BB67FA" w:rsidRDefault="00D80E19" w:rsidP="00D80E19">
      <w:pPr>
        <w:ind w:right="94"/>
        <w:jc w:val="right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</w:rPr>
        <w:t>Coord. I</w:t>
      </w:r>
      <w:r w:rsidR="00775B48">
        <w:rPr>
          <w:rFonts w:ascii="Montserrat ExtraBold" w:hAnsi="Montserrat ExtraBold" w:cs="Arial"/>
          <w:b/>
          <w:sz w:val="20"/>
          <w:szCs w:val="20"/>
        </w:rPr>
        <w:t>nstitucional de Tutorías</w:t>
      </w:r>
    </w:p>
    <w:p w14:paraId="3BFF25EA" w14:textId="77777777" w:rsidR="006C580D" w:rsidRPr="00B9627E" w:rsidRDefault="006C580D" w:rsidP="006C580D">
      <w:pPr>
        <w:tabs>
          <w:tab w:val="left" w:pos="10440"/>
        </w:tabs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177B05A9" w14:textId="621A628B" w:rsidR="00D80E19" w:rsidRDefault="00D80E19" w:rsidP="006C580D">
      <w:pPr>
        <w:tabs>
          <w:tab w:val="left" w:pos="7740"/>
          <w:tab w:val="left" w:pos="8515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  <w:r>
        <w:rPr>
          <w:rFonts w:ascii="Montserrat Medium" w:hAnsi="Montserrat Medium" w:cs="Arial"/>
          <w:sz w:val="20"/>
          <w:szCs w:val="20"/>
          <w:lang w:val="es-ES"/>
        </w:rPr>
        <w:t>Por medio de</w:t>
      </w:r>
      <w:r w:rsidR="00993C0D">
        <w:rPr>
          <w:rFonts w:ascii="Montserrat Medium" w:hAnsi="Montserrat Medium" w:cs="Arial"/>
          <w:sz w:val="20"/>
          <w:szCs w:val="20"/>
          <w:lang w:val="es-ES"/>
        </w:rPr>
        <w:t xml:space="preserve">l </w:t>
      </w:r>
      <w:r>
        <w:rPr>
          <w:rFonts w:ascii="Montserrat Medium" w:hAnsi="Montserrat Medium" w:cs="Arial"/>
          <w:sz w:val="20"/>
          <w:szCs w:val="20"/>
          <w:lang w:val="es-ES"/>
        </w:rPr>
        <w:t xml:space="preserve">presente informo el nombre de los tutores que estarán a cargo de los alumnos de nuevo ingreso, semestre </w:t>
      </w:r>
      <w:r w:rsidR="00095D4F">
        <w:rPr>
          <w:rFonts w:ascii="Montserrat Medium" w:hAnsi="Montserrat Medium" w:cs="Arial"/>
          <w:sz w:val="20"/>
          <w:szCs w:val="20"/>
          <w:lang w:val="es-ES"/>
        </w:rPr>
        <w:t>ENERO-JUNIO 2020</w:t>
      </w:r>
      <w:r w:rsidR="00333ADB">
        <w:rPr>
          <w:rFonts w:ascii="Montserrat Medium" w:hAnsi="Montserrat Medium" w:cs="Arial"/>
          <w:sz w:val="20"/>
          <w:szCs w:val="20"/>
          <w:lang w:val="es-ES"/>
        </w:rPr>
        <w:t>, del Departamento de Sistemas Computacionales</w:t>
      </w:r>
      <w:r>
        <w:rPr>
          <w:rFonts w:ascii="Montserrat Medium" w:hAnsi="Montserrat Medium" w:cs="Arial"/>
          <w:sz w:val="20"/>
          <w:szCs w:val="20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13"/>
        <w:gridCol w:w="2200"/>
        <w:gridCol w:w="2997"/>
        <w:gridCol w:w="1511"/>
      </w:tblGrid>
      <w:tr w:rsidR="00993C0D" w14:paraId="54BDD445" w14:textId="77777777" w:rsidTr="008212B4">
        <w:tc>
          <w:tcPr>
            <w:tcW w:w="2913" w:type="dxa"/>
          </w:tcPr>
          <w:p w14:paraId="40AF722D" w14:textId="503D0F24" w:rsidR="00D80E19" w:rsidRPr="00D80E19" w:rsidRDefault="00D80E19" w:rsidP="00E962AD">
            <w:pPr>
              <w:tabs>
                <w:tab w:val="left" w:pos="7740"/>
                <w:tab w:val="left" w:pos="8515"/>
              </w:tabs>
              <w:ind w:right="94"/>
              <w:jc w:val="center"/>
              <w:rPr>
                <w:rFonts w:ascii="Montserrat Medium" w:hAnsi="Montserrat Medium" w:cs="Arial"/>
                <w:b/>
                <w:sz w:val="20"/>
                <w:szCs w:val="20"/>
                <w:lang w:val="es-ES"/>
              </w:rPr>
            </w:pPr>
            <w:r w:rsidRPr="00D80E19">
              <w:rPr>
                <w:rFonts w:ascii="Montserrat Medium" w:hAnsi="Montserrat Medium" w:cs="Arial"/>
                <w:b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2200" w:type="dxa"/>
          </w:tcPr>
          <w:p w14:paraId="25BBF587" w14:textId="6B4D52F0" w:rsidR="00D80E19" w:rsidRPr="00D80E19" w:rsidRDefault="00D80E19" w:rsidP="00E962AD">
            <w:pPr>
              <w:tabs>
                <w:tab w:val="left" w:pos="7740"/>
                <w:tab w:val="left" w:pos="8515"/>
              </w:tabs>
              <w:ind w:right="94"/>
              <w:jc w:val="center"/>
              <w:rPr>
                <w:rFonts w:ascii="Montserrat Medium" w:hAnsi="Montserrat Medium" w:cs="Arial"/>
                <w:b/>
                <w:sz w:val="20"/>
                <w:szCs w:val="20"/>
                <w:lang w:val="es-ES"/>
              </w:rPr>
            </w:pPr>
            <w:r w:rsidRPr="00D80E19">
              <w:rPr>
                <w:rFonts w:ascii="Montserrat Medium" w:hAnsi="Montserrat Medium" w:cs="Arial"/>
                <w:b/>
                <w:sz w:val="20"/>
                <w:szCs w:val="20"/>
                <w:lang w:val="es-ES"/>
              </w:rPr>
              <w:t>Asignación</w:t>
            </w:r>
          </w:p>
        </w:tc>
        <w:tc>
          <w:tcPr>
            <w:tcW w:w="2997" w:type="dxa"/>
          </w:tcPr>
          <w:p w14:paraId="36C6F2F7" w14:textId="3731EF36" w:rsidR="00D80E19" w:rsidRPr="00D80E19" w:rsidRDefault="00D80E19" w:rsidP="00E962AD">
            <w:pPr>
              <w:tabs>
                <w:tab w:val="left" w:pos="7740"/>
                <w:tab w:val="left" w:pos="8515"/>
              </w:tabs>
              <w:ind w:right="94"/>
              <w:jc w:val="center"/>
              <w:rPr>
                <w:rFonts w:ascii="Montserrat Medium" w:hAnsi="Montserrat Medium" w:cs="Arial"/>
                <w:b/>
                <w:sz w:val="20"/>
                <w:szCs w:val="20"/>
                <w:lang w:val="es-ES"/>
              </w:rPr>
            </w:pPr>
            <w:r w:rsidRPr="00D80E19">
              <w:rPr>
                <w:rFonts w:ascii="Montserrat Medium" w:hAnsi="Montserrat Medium" w:cs="Arial"/>
                <w:b/>
                <w:sz w:val="20"/>
                <w:szCs w:val="20"/>
                <w:lang w:val="es-ES"/>
              </w:rPr>
              <w:t>Correo electrónico</w:t>
            </w:r>
          </w:p>
        </w:tc>
        <w:tc>
          <w:tcPr>
            <w:tcW w:w="1511" w:type="dxa"/>
          </w:tcPr>
          <w:p w14:paraId="0963CD0B" w14:textId="3F49E833" w:rsidR="00D80E19" w:rsidRPr="00D80E19" w:rsidRDefault="008212B4" w:rsidP="00E962AD">
            <w:pPr>
              <w:tabs>
                <w:tab w:val="left" w:pos="7740"/>
                <w:tab w:val="left" w:pos="8515"/>
              </w:tabs>
              <w:ind w:right="94"/>
              <w:jc w:val="center"/>
              <w:rPr>
                <w:rFonts w:ascii="Montserrat Medium" w:hAnsi="Montserrat Medium" w:cs="Arial"/>
                <w:b/>
                <w:sz w:val="20"/>
                <w:szCs w:val="20"/>
                <w:lang w:val="es-ES"/>
              </w:rPr>
            </w:pPr>
            <w:r>
              <w:rPr>
                <w:rFonts w:ascii="Montserrat Medium" w:hAnsi="Montserrat Medium" w:cs="Arial"/>
                <w:b/>
                <w:sz w:val="20"/>
                <w:szCs w:val="20"/>
                <w:lang w:val="es-ES"/>
              </w:rPr>
              <w:t>Tel. 4433121570</w:t>
            </w:r>
          </w:p>
        </w:tc>
      </w:tr>
      <w:tr w:rsidR="00993C0D" w14:paraId="487CF0C7" w14:textId="77777777" w:rsidTr="008212B4">
        <w:tc>
          <w:tcPr>
            <w:tcW w:w="2913" w:type="dxa"/>
          </w:tcPr>
          <w:p w14:paraId="42EB406B" w14:textId="77777777" w:rsidR="00333ADB" w:rsidRDefault="00095D4F" w:rsidP="00095D4F">
            <w:pPr>
              <w:tabs>
                <w:tab w:val="left" w:pos="7740"/>
                <w:tab w:val="left" w:pos="8515"/>
              </w:tabs>
              <w:ind w:right="94"/>
              <w:jc w:val="both"/>
            </w:pPr>
            <w:r>
              <w:t xml:space="preserve">Laura Nelly Alvarado </w:t>
            </w:r>
            <w:r w:rsidR="000E131F">
              <w:t>Zamora</w:t>
            </w:r>
          </w:p>
          <w:p w14:paraId="11853A87" w14:textId="341F54B5" w:rsidR="00A32D19" w:rsidRDefault="00A32D19" w:rsidP="00095D4F">
            <w:pPr>
              <w:tabs>
                <w:tab w:val="left" w:pos="7740"/>
                <w:tab w:val="left" w:pos="8515"/>
              </w:tabs>
              <w:ind w:right="94"/>
              <w:jc w:val="both"/>
              <w:rPr>
                <w:rFonts w:ascii="Montserrat Medium" w:hAnsi="Montserrat Medium" w:cs="Arial"/>
                <w:sz w:val="20"/>
                <w:szCs w:val="20"/>
                <w:lang w:val="es-ES"/>
              </w:rPr>
            </w:pPr>
            <w:r>
              <w:rPr>
                <w:rFonts w:ascii="Montserrat Medium" w:hAnsi="Montserrat Medium" w:cs="Arial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31017D4B" wp14:editId="3CDAF8D1">
                  <wp:extent cx="962167" cy="962167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elly_alvarad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936" cy="967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</w:tcPr>
          <w:p w14:paraId="3F231041" w14:textId="37C1A67D" w:rsidR="00333ADB" w:rsidRPr="00E962AD" w:rsidRDefault="00A74F69" w:rsidP="00E962AD">
            <w:pPr>
              <w:tabs>
                <w:tab w:val="left" w:pos="7740"/>
                <w:tab w:val="left" w:pos="8515"/>
              </w:tabs>
              <w:ind w:right="94"/>
              <w:jc w:val="both"/>
            </w:pPr>
            <w:r>
              <w:t>Tutor del grupo “B</w:t>
            </w:r>
            <w:r w:rsidR="00333ADB" w:rsidRPr="00E962AD">
              <w:t>” de Sistemas Computacionales</w:t>
            </w:r>
          </w:p>
        </w:tc>
        <w:tc>
          <w:tcPr>
            <w:tcW w:w="2997" w:type="dxa"/>
          </w:tcPr>
          <w:p w14:paraId="3F3364D5" w14:textId="539797EA" w:rsidR="00333ADB" w:rsidRDefault="00993C0D" w:rsidP="00993C0D">
            <w:pPr>
              <w:tabs>
                <w:tab w:val="left" w:pos="7740"/>
                <w:tab w:val="left" w:pos="8515"/>
              </w:tabs>
              <w:ind w:right="94"/>
              <w:jc w:val="both"/>
              <w:rPr>
                <w:rFonts w:ascii="Montserrat Medium" w:hAnsi="Montserrat Medium" w:cs="Arial"/>
                <w:sz w:val="20"/>
                <w:szCs w:val="20"/>
                <w:lang w:val="es-ES"/>
              </w:rPr>
            </w:pPr>
            <w:r>
              <w:t>alvarado@itmorelia.edu.mx</w:t>
            </w:r>
          </w:p>
        </w:tc>
        <w:tc>
          <w:tcPr>
            <w:tcW w:w="1511" w:type="dxa"/>
          </w:tcPr>
          <w:p w14:paraId="31B00357" w14:textId="6307F88B" w:rsidR="00333ADB" w:rsidRDefault="008212B4" w:rsidP="00E962AD">
            <w:pPr>
              <w:tabs>
                <w:tab w:val="left" w:pos="7740"/>
                <w:tab w:val="left" w:pos="8515"/>
              </w:tabs>
              <w:ind w:right="94"/>
              <w:jc w:val="both"/>
              <w:rPr>
                <w:rFonts w:ascii="Montserrat Medium" w:hAnsi="Montserrat Medium" w:cs="Arial"/>
                <w:sz w:val="20"/>
                <w:szCs w:val="20"/>
                <w:lang w:val="es-ES"/>
              </w:rPr>
            </w:pPr>
            <w:r>
              <w:rPr>
                <w:rFonts w:ascii="Montserrat Medium" w:hAnsi="Montserrat Medium" w:cs="Arial"/>
                <w:sz w:val="20"/>
                <w:szCs w:val="20"/>
                <w:lang w:val="es-ES"/>
              </w:rPr>
              <w:t>Ext.</w:t>
            </w:r>
            <w:r w:rsidR="00333ADB">
              <w:rPr>
                <w:rFonts w:ascii="Montserrat Medium" w:hAnsi="Montserrat Medium" w:cs="Arial"/>
                <w:sz w:val="20"/>
                <w:szCs w:val="20"/>
                <w:lang w:val="es-ES"/>
              </w:rPr>
              <w:t>233</w:t>
            </w:r>
          </w:p>
        </w:tc>
      </w:tr>
      <w:tr w:rsidR="00993C0D" w14:paraId="70EFD1C3" w14:textId="77777777" w:rsidTr="008212B4">
        <w:tc>
          <w:tcPr>
            <w:tcW w:w="2913" w:type="dxa"/>
          </w:tcPr>
          <w:p w14:paraId="0C6A2EC3" w14:textId="77777777" w:rsidR="00333ADB" w:rsidRDefault="00095D4F" w:rsidP="00095D4F">
            <w:pPr>
              <w:tabs>
                <w:tab w:val="left" w:pos="7740"/>
                <w:tab w:val="left" w:pos="8515"/>
              </w:tabs>
              <w:ind w:right="94"/>
              <w:jc w:val="both"/>
            </w:pPr>
            <w:r>
              <w:t>Adrián Núñez Vieyra</w:t>
            </w:r>
          </w:p>
          <w:p w14:paraId="7C2DE9C4" w14:textId="27AFCF19" w:rsidR="00A32D19" w:rsidRDefault="00A32D19" w:rsidP="00095D4F">
            <w:pPr>
              <w:tabs>
                <w:tab w:val="left" w:pos="7740"/>
                <w:tab w:val="left" w:pos="8515"/>
              </w:tabs>
              <w:ind w:right="94"/>
              <w:jc w:val="both"/>
              <w:rPr>
                <w:rFonts w:ascii="Montserrat Medium" w:hAnsi="Montserrat Medium" w:cs="Arial"/>
                <w:sz w:val="20"/>
                <w:szCs w:val="20"/>
                <w:lang w:val="es-ES"/>
              </w:rPr>
            </w:pPr>
            <w:r>
              <w:rPr>
                <w:rFonts w:ascii="Montserrat Medium" w:hAnsi="Montserrat Medium" w:cs="Arial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1EA8CB79" wp14:editId="632DA873">
                  <wp:extent cx="962025" cy="96202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drian_vieyra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091" cy="967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</w:tcPr>
          <w:p w14:paraId="086DFE7D" w14:textId="2937627B" w:rsidR="00333ADB" w:rsidRPr="00E962AD" w:rsidRDefault="00A74F69" w:rsidP="00E962AD">
            <w:pPr>
              <w:tabs>
                <w:tab w:val="left" w:pos="7740"/>
                <w:tab w:val="left" w:pos="8515"/>
              </w:tabs>
              <w:ind w:right="94"/>
              <w:jc w:val="both"/>
            </w:pPr>
            <w:r>
              <w:t>Tutor del grupo “A</w:t>
            </w:r>
            <w:r w:rsidR="00333ADB" w:rsidRPr="00E962AD">
              <w:t>” de Sistemas Computacionales</w:t>
            </w:r>
          </w:p>
        </w:tc>
        <w:tc>
          <w:tcPr>
            <w:tcW w:w="2997" w:type="dxa"/>
          </w:tcPr>
          <w:p w14:paraId="7EC8C5AB" w14:textId="7F2269DC" w:rsidR="00333ADB" w:rsidRDefault="00993C0D" w:rsidP="00993C0D">
            <w:pPr>
              <w:tabs>
                <w:tab w:val="left" w:pos="7740"/>
                <w:tab w:val="left" w:pos="8515"/>
              </w:tabs>
              <w:ind w:right="94"/>
              <w:jc w:val="both"/>
              <w:rPr>
                <w:rFonts w:ascii="Montserrat Medium" w:hAnsi="Montserrat Medium" w:cs="Arial"/>
                <w:sz w:val="20"/>
                <w:szCs w:val="20"/>
                <w:lang w:val="es-ES"/>
              </w:rPr>
            </w:pPr>
            <w:r>
              <w:t>adrianv</w:t>
            </w:r>
            <w:r w:rsidR="00333ADB">
              <w:t>@itmorelia.edu.mx</w:t>
            </w:r>
          </w:p>
        </w:tc>
        <w:tc>
          <w:tcPr>
            <w:tcW w:w="1511" w:type="dxa"/>
          </w:tcPr>
          <w:p w14:paraId="77541D2A" w14:textId="25CAD1A5" w:rsidR="00333ADB" w:rsidRDefault="008212B4" w:rsidP="00E962AD">
            <w:pPr>
              <w:tabs>
                <w:tab w:val="left" w:pos="7740"/>
                <w:tab w:val="left" w:pos="8515"/>
              </w:tabs>
              <w:ind w:right="94"/>
              <w:jc w:val="both"/>
              <w:rPr>
                <w:rFonts w:ascii="Montserrat Medium" w:hAnsi="Montserrat Medium" w:cs="Arial"/>
                <w:sz w:val="20"/>
                <w:szCs w:val="20"/>
                <w:lang w:val="es-ES"/>
              </w:rPr>
            </w:pPr>
            <w:r>
              <w:rPr>
                <w:rFonts w:ascii="Montserrat Medium" w:hAnsi="Montserrat Medium" w:cs="Arial"/>
                <w:sz w:val="20"/>
                <w:szCs w:val="20"/>
                <w:lang w:val="es-ES"/>
              </w:rPr>
              <w:t>Ext.</w:t>
            </w:r>
            <w:r w:rsidR="00333ADB">
              <w:rPr>
                <w:rFonts w:ascii="Montserrat Medium" w:hAnsi="Montserrat Medium" w:cs="Arial"/>
                <w:sz w:val="20"/>
                <w:szCs w:val="20"/>
                <w:lang w:val="es-ES"/>
              </w:rPr>
              <w:t>233</w:t>
            </w:r>
          </w:p>
        </w:tc>
      </w:tr>
      <w:tr w:rsidR="00993C0D" w14:paraId="4DE4A9F6" w14:textId="77777777" w:rsidTr="008212B4">
        <w:tc>
          <w:tcPr>
            <w:tcW w:w="2913" w:type="dxa"/>
          </w:tcPr>
          <w:p w14:paraId="5E83B5FE" w14:textId="77777777" w:rsidR="00333ADB" w:rsidRDefault="00095D4F" w:rsidP="00E962AD">
            <w:pPr>
              <w:tabs>
                <w:tab w:val="left" w:pos="7740"/>
                <w:tab w:val="left" w:pos="8515"/>
              </w:tabs>
              <w:ind w:right="94"/>
              <w:jc w:val="both"/>
            </w:pPr>
            <w:r>
              <w:t xml:space="preserve">Ruth Vargas </w:t>
            </w:r>
            <w:r w:rsidR="000E131F">
              <w:t>Rivera</w:t>
            </w:r>
          </w:p>
          <w:p w14:paraId="2DC45C81" w14:textId="09647D0E" w:rsidR="00A32D19" w:rsidRDefault="00A32D19" w:rsidP="00E962AD">
            <w:pPr>
              <w:tabs>
                <w:tab w:val="left" w:pos="7740"/>
                <w:tab w:val="left" w:pos="8515"/>
              </w:tabs>
              <w:ind w:right="94"/>
              <w:jc w:val="both"/>
            </w:pPr>
            <w:r>
              <w:rPr>
                <w:noProof/>
                <w:lang w:eastAsia="es-MX"/>
              </w:rPr>
              <w:drawing>
                <wp:inline distT="0" distB="0" distL="0" distR="0" wp14:anchorId="6F1E315D" wp14:editId="0A96D073">
                  <wp:extent cx="962025" cy="9620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uth_varga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994" cy="96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</w:tcPr>
          <w:p w14:paraId="611D8652" w14:textId="24A0C75C" w:rsidR="00333ADB" w:rsidRPr="00E962AD" w:rsidRDefault="00333ADB" w:rsidP="00E962AD">
            <w:pPr>
              <w:tabs>
                <w:tab w:val="left" w:pos="7740"/>
                <w:tab w:val="left" w:pos="8515"/>
              </w:tabs>
              <w:ind w:right="94"/>
              <w:jc w:val="both"/>
            </w:pPr>
            <w:r w:rsidRPr="00E962AD">
              <w:t>Tutor del grupo “</w:t>
            </w:r>
            <w:r w:rsidR="00AA5325" w:rsidRPr="00E962AD">
              <w:t>C</w:t>
            </w:r>
            <w:r w:rsidRPr="00E962AD">
              <w:t>” de Sistemas Computacionales.</w:t>
            </w:r>
          </w:p>
        </w:tc>
        <w:tc>
          <w:tcPr>
            <w:tcW w:w="2997" w:type="dxa"/>
          </w:tcPr>
          <w:p w14:paraId="44B6E03D" w14:textId="7A46F4C9" w:rsidR="00333ADB" w:rsidRDefault="00993C0D" w:rsidP="00993C0D">
            <w:pPr>
              <w:tabs>
                <w:tab w:val="left" w:pos="7740"/>
                <w:tab w:val="left" w:pos="8515"/>
              </w:tabs>
              <w:ind w:right="94"/>
              <w:jc w:val="both"/>
              <w:rPr>
                <w:rFonts w:ascii="Montserrat Medium" w:hAnsi="Montserrat Medium" w:cs="Arial"/>
                <w:sz w:val="20"/>
                <w:szCs w:val="20"/>
                <w:lang w:val="es-ES"/>
              </w:rPr>
            </w:pPr>
            <w:r>
              <w:t>rvargas</w:t>
            </w:r>
            <w:r w:rsidR="00333ADB">
              <w:t>@itmorelia.edu.mx</w:t>
            </w:r>
          </w:p>
        </w:tc>
        <w:tc>
          <w:tcPr>
            <w:tcW w:w="1511" w:type="dxa"/>
          </w:tcPr>
          <w:p w14:paraId="36C565F1" w14:textId="5DC7A888" w:rsidR="00333ADB" w:rsidRDefault="008212B4" w:rsidP="00E962AD">
            <w:pPr>
              <w:tabs>
                <w:tab w:val="left" w:pos="7740"/>
                <w:tab w:val="left" w:pos="8515"/>
              </w:tabs>
              <w:ind w:right="94"/>
              <w:jc w:val="both"/>
              <w:rPr>
                <w:rFonts w:ascii="Montserrat Medium" w:hAnsi="Montserrat Medium" w:cs="Arial"/>
                <w:sz w:val="20"/>
                <w:szCs w:val="20"/>
                <w:lang w:val="es-ES"/>
              </w:rPr>
            </w:pPr>
            <w:r>
              <w:rPr>
                <w:rFonts w:ascii="Montserrat Medium" w:hAnsi="Montserrat Medium" w:cs="Arial"/>
                <w:sz w:val="20"/>
                <w:szCs w:val="20"/>
                <w:lang w:val="es-ES"/>
              </w:rPr>
              <w:t>Ext.</w:t>
            </w:r>
            <w:r w:rsidR="00333ADB">
              <w:rPr>
                <w:rFonts w:ascii="Montserrat Medium" w:hAnsi="Montserrat Medium" w:cs="Arial"/>
                <w:sz w:val="20"/>
                <w:szCs w:val="20"/>
                <w:lang w:val="es-ES"/>
              </w:rPr>
              <w:t>233</w:t>
            </w:r>
          </w:p>
        </w:tc>
      </w:tr>
    </w:tbl>
    <w:p w14:paraId="465E5361" w14:textId="6594EAD3" w:rsidR="006C580D" w:rsidRPr="00BB67FA" w:rsidRDefault="006C580D" w:rsidP="006C580D">
      <w:pPr>
        <w:tabs>
          <w:tab w:val="left" w:pos="7740"/>
          <w:tab w:val="left" w:pos="8515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  <w:r w:rsidRPr="00BB67FA">
        <w:rPr>
          <w:rFonts w:ascii="Montserrat Medium" w:hAnsi="Montserrat Medium" w:cs="Arial"/>
          <w:sz w:val="20"/>
          <w:szCs w:val="20"/>
          <w:lang w:val="es-ES"/>
        </w:rPr>
        <w:tab/>
      </w:r>
      <w:r w:rsidRPr="00BB67FA">
        <w:rPr>
          <w:rFonts w:ascii="Montserrat Medium" w:hAnsi="Montserrat Medium" w:cs="Arial"/>
          <w:sz w:val="20"/>
          <w:szCs w:val="20"/>
          <w:lang w:val="es-ES"/>
        </w:rPr>
        <w:tab/>
      </w:r>
    </w:p>
    <w:p w14:paraId="62C7C3E9" w14:textId="49E992DE" w:rsidR="006C580D" w:rsidRPr="00BB67FA" w:rsidRDefault="00EB20F5" w:rsidP="006C580D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  <w:r>
        <w:rPr>
          <w:rFonts w:ascii="Montserrat Medium" w:hAnsi="Montserrat Medium" w:cs="Arial"/>
          <w:sz w:val="20"/>
          <w:szCs w:val="20"/>
          <w:lang w:val="es-ES"/>
        </w:rPr>
        <w:t>Sin más por el momento, reciba un cordial saludo.</w:t>
      </w:r>
    </w:p>
    <w:p w14:paraId="1B467FDD" w14:textId="77777777" w:rsidR="006C580D" w:rsidRPr="00B9627E" w:rsidRDefault="006C580D" w:rsidP="006C580D">
      <w:pPr>
        <w:ind w:right="94"/>
        <w:jc w:val="both"/>
        <w:rPr>
          <w:rFonts w:ascii="Soberana Sans" w:hAnsi="Soberana Sans"/>
          <w:sz w:val="20"/>
          <w:szCs w:val="20"/>
        </w:rPr>
      </w:pPr>
    </w:p>
    <w:p w14:paraId="7AA414C1" w14:textId="77777777" w:rsidR="006C580D" w:rsidRPr="00BB67FA" w:rsidRDefault="006C580D" w:rsidP="006C580D">
      <w:pPr>
        <w:ind w:right="94"/>
        <w:rPr>
          <w:rFonts w:ascii="Montserrat ExtraBold" w:hAnsi="Montserrat ExtraBold"/>
          <w:b/>
          <w:sz w:val="20"/>
          <w:szCs w:val="20"/>
        </w:rPr>
      </w:pPr>
      <w:r w:rsidRPr="00BB67FA">
        <w:rPr>
          <w:rFonts w:ascii="Montserrat ExtraBold" w:hAnsi="Montserrat ExtraBold"/>
          <w:b/>
          <w:sz w:val="20"/>
          <w:szCs w:val="20"/>
          <w:lang w:val="pt-BR"/>
        </w:rPr>
        <w:t xml:space="preserve">A T E N T A M E N T E </w:t>
      </w:r>
    </w:p>
    <w:p w14:paraId="03BD174B" w14:textId="77777777" w:rsidR="006C580D" w:rsidRPr="007652C8" w:rsidRDefault="006C580D" w:rsidP="006C580D">
      <w:pPr>
        <w:ind w:right="94"/>
        <w:rPr>
          <w:rFonts w:ascii="Montserrat ExtraLight" w:hAnsi="Montserrat ExtraLight"/>
          <w:b/>
          <w:i/>
          <w:sz w:val="8"/>
          <w:szCs w:val="8"/>
        </w:rPr>
      </w:pPr>
      <w:r>
        <w:rPr>
          <w:rFonts w:ascii="Montserrat ExtraLight" w:hAnsi="Montserrat ExtraLight"/>
          <w:b/>
          <w:i/>
          <w:sz w:val="16"/>
          <w:szCs w:val="16"/>
        </w:rPr>
        <w:t>Técnica, Progreso de México</w:t>
      </w:r>
      <w:r w:rsidRPr="00966A21">
        <w:rPr>
          <w:rFonts w:ascii="Montserrat ExtraLight" w:hAnsi="Montserrat ExtraLight"/>
          <w:b/>
          <w:i/>
          <w:sz w:val="8"/>
          <w:szCs w:val="8"/>
        </w:rPr>
        <w:t>®</w:t>
      </w:r>
    </w:p>
    <w:p w14:paraId="19E283D2" w14:textId="77777777" w:rsidR="00B70F7F" w:rsidRPr="00381ED1" w:rsidRDefault="00B70F7F" w:rsidP="00B70F7F">
      <w:pPr>
        <w:ind w:right="94"/>
        <w:rPr>
          <w:rFonts w:ascii="Soberana Sans" w:hAnsi="Soberana Sans"/>
          <w:b/>
          <w:sz w:val="18"/>
          <w:szCs w:val="18"/>
        </w:rPr>
      </w:pPr>
    </w:p>
    <w:p w14:paraId="21E7C1F1" w14:textId="77777777" w:rsidR="00B70F7F" w:rsidRPr="00381ED1" w:rsidRDefault="00B70F7F" w:rsidP="00B70F7F">
      <w:pPr>
        <w:ind w:right="94"/>
        <w:rPr>
          <w:rFonts w:ascii="Soberana Sans" w:hAnsi="Soberana Sans"/>
          <w:b/>
          <w:sz w:val="18"/>
          <w:szCs w:val="18"/>
        </w:rPr>
      </w:pPr>
    </w:p>
    <w:p w14:paraId="53080C4C" w14:textId="77777777" w:rsidR="00B70F7F" w:rsidRPr="00381ED1" w:rsidRDefault="00B70F7F" w:rsidP="00B70F7F">
      <w:pPr>
        <w:ind w:right="94"/>
        <w:rPr>
          <w:rFonts w:ascii="Soberana Sans" w:hAnsi="Soberana Sans"/>
          <w:b/>
          <w:sz w:val="18"/>
          <w:szCs w:val="18"/>
        </w:rPr>
      </w:pPr>
    </w:p>
    <w:p w14:paraId="76CC9FF7" w14:textId="77777777" w:rsidR="00B70F7F" w:rsidRPr="00381ED1" w:rsidRDefault="00B70F7F" w:rsidP="00B70F7F">
      <w:pPr>
        <w:ind w:right="94"/>
        <w:jc w:val="both"/>
        <w:outlineLvl w:val="0"/>
        <w:rPr>
          <w:rFonts w:ascii="Soberana Sans" w:hAnsi="Soberana Sans"/>
          <w:b/>
          <w:sz w:val="18"/>
          <w:szCs w:val="18"/>
        </w:rPr>
      </w:pPr>
    </w:p>
    <w:p w14:paraId="62E796CE" w14:textId="77777777" w:rsidR="00BB4F6F" w:rsidRDefault="00BB4F6F" w:rsidP="00BB4F6F">
      <w:pPr>
        <w:ind w:right="94"/>
        <w:rPr>
          <w:rFonts w:ascii="Montserrat ExtraBold" w:hAnsi="Montserrat ExtraBold"/>
          <w:b/>
          <w:sz w:val="20"/>
          <w:szCs w:val="20"/>
        </w:rPr>
      </w:pPr>
      <w:r>
        <w:rPr>
          <w:rFonts w:ascii="Montserrat ExtraBold" w:hAnsi="Montserrat ExtraBold"/>
          <w:b/>
          <w:sz w:val="20"/>
          <w:szCs w:val="20"/>
        </w:rPr>
        <w:t>CARLOS FABIÁN ESCUDERO GARCÍA</w:t>
      </w:r>
    </w:p>
    <w:p w14:paraId="7CC9345B" w14:textId="176D089B" w:rsidR="00B70F7F" w:rsidRDefault="00BB4F6F" w:rsidP="00BB4F6F">
      <w:pPr>
        <w:ind w:right="94"/>
        <w:rPr>
          <w:rFonts w:ascii="Montserrat ExtraBold" w:hAnsi="Montserrat ExtraBold"/>
          <w:b/>
          <w:sz w:val="20"/>
          <w:szCs w:val="20"/>
        </w:rPr>
      </w:pPr>
      <w:r>
        <w:rPr>
          <w:rFonts w:ascii="Montserrat ExtraBold" w:hAnsi="Montserrat ExtraBold"/>
          <w:b/>
          <w:sz w:val="20"/>
          <w:szCs w:val="20"/>
        </w:rPr>
        <w:t>SUBDIRECTOR ACADÉMICO</w:t>
      </w:r>
      <w:bookmarkStart w:id="0" w:name="_GoBack"/>
      <w:bookmarkEnd w:id="0"/>
    </w:p>
    <w:p w14:paraId="0DBAAC0E" w14:textId="77777777" w:rsidR="000E131F" w:rsidRPr="00381ED1" w:rsidRDefault="000E131F" w:rsidP="000E131F">
      <w:pPr>
        <w:ind w:right="94"/>
        <w:rPr>
          <w:rFonts w:ascii="Soberana Sans" w:hAnsi="Soberana Sans"/>
          <w:b/>
          <w:sz w:val="18"/>
          <w:szCs w:val="18"/>
        </w:rPr>
      </w:pPr>
    </w:p>
    <w:p w14:paraId="1993B1F3" w14:textId="77777777" w:rsidR="00B70F7F" w:rsidRDefault="00B70F7F" w:rsidP="00B70F7F">
      <w:pPr>
        <w:tabs>
          <w:tab w:val="left" w:pos="602"/>
        </w:tabs>
        <w:ind w:right="94"/>
        <w:rPr>
          <w:rFonts w:ascii="Soberana Sans" w:hAnsi="Soberana Sans"/>
          <w:sz w:val="16"/>
          <w:szCs w:val="16"/>
          <w:lang w:val="es-ES"/>
        </w:rPr>
      </w:pPr>
    </w:p>
    <w:p w14:paraId="521E7684" w14:textId="21C53B49" w:rsidR="00B70F7F" w:rsidRPr="00BB67FA" w:rsidRDefault="00B70F7F" w:rsidP="00B70F7F">
      <w:pPr>
        <w:tabs>
          <w:tab w:val="left" w:pos="602"/>
        </w:tabs>
        <w:ind w:right="94"/>
        <w:rPr>
          <w:rFonts w:ascii="Montserrat Medium" w:hAnsi="Montserrat Medium"/>
          <w:sz w:val="16"/>
          <w:szCs w:val="16"/>
          <w:lang w:val="es-ES"/>
        </w:rPr>
      </w:pPr>
      <w:r w:rsidRPr="00BB67FA">
        <w:rPr>
          <w:rFonts w:ascii="Montserrat Medium" w:hAnsi="Montserrat Medium"/>
          <w:sz w:val="16"/>
          <w:szCs w:val="16"/>
          <w:lang w:val="es-ES"/>
        </w:rPr>
        <w:t>C.p.</w:t>
      </w:r>
      <w:r w:rsidRPr="00BB67FA">
        <w:rPr>
          <w:rFonts w:ascii="Montserrat Medium" w:hAnsi="Montserrat Medium"/>
          <w:sz w:val="16"/>
          <w:szCs w:val="16"/>
          <w:lang w:val="es-ES"/>
        </w:rPr>
        <w:tab/>
      </w:r>
      <w:r w:rsidR="000E131F">
        <w:rPr>
          <w:rFonts w:ascii="Montserrat Medium" w:hAnsi="Montserrat Medium"/>
          <w:sz w:val="16"/>
          <w:szCs w:val="16"/>
          <w:lang w:val="es-ES"/>
        </w:rPr>
        <w:t>Jorge Sánchez Vega. Coordinador Departamental de Tutorías.</w:t>
      </w:r>
    </w:p>
    <w:p w14:paraId="430C495B" w14:textId="5B9CDCDA" w:rsidR="004C2C75" w:rsidRPr="00B70F7F" w:rsidRDefault="000E131F" w:rsidP="00EB20F5">
      <w:pPr>
        <w:tabs>
          <w:tab w:val="left" w:pos="1725"/>
        </w:tabs>
        <w:ind w:right="94"/>
      </w:pPr>
      <w:r>
        <w:rPr>
          <w:rFonts w:ascii="Montserrat Medium" w:hAnsi="Montserrat Medium"/>
          <w:sz w:val="16"/>
          <w:szCs w:val="16"/>
        </w:rPr>
        <w:t>DSC</w:t>
      </w:r>
      <w:r w:rsidR="00B70F7F" w:rsidRPr="00BB67FA">
        <w:rPr>
          <w:rFonts w:ascii="Montserrat Medium" w:hAnsi="Montserrat Medium"/>
          <w:sz w:val="16"/>
          <w:szCs w:val="16"/>
        </w:rPr>
        <w:t>/</w:t>
      </w:r>
      <w:r w:rsidR="00E962AD">
        <w:rPr>
          <w:rFonts w:ascii="Montserrat Medium" w:hAnsi="Montserrat Medium"/>
          <w:sz w:val="16"/>
          <w:szCs w:val="16"/>
        </w:rPr>
        <w:t>jsv</w:t>
      </w:r>
    </w:p>
    <w:sectPr w:rsidR="004C2C75" w:rsidRPr="00B70F7F" w:rsidSect="008212B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702" w:right="1191" w:bottom="1985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08DEC0" w14:textId="77777777" w:rsidR="00953312" w:rsidRDefault="00953312" w:rsidP="00EB40BA">
      <w:r>
        <w:separator/>
      </w:r>
    </w:p>
  </w:endnote>
  <w:endnote w:type="continuationSeparator" w:id="0">
    <w:p w14:paraId="19D05C0C" w14:textId="77777777" w:rsidR="00953312" w:rsidRDefault="00953312" w:rsidP="00EB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Extra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Times New Roman"/>
    <w:charset w:val="00"/>
    <w:family w:val="auto"/>
    <w:pitch w:val="default"/>
  </w:font>
  <w:font w:name="Montserrat Extra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89FD6" w14:textId="77777777" w:rsidR="003978CD" w:rsidRDefault="008D56C2" w:rsidP="00D95107">
    <w:pPr>
      <w:pStyle w:val="Piedepgina"/>
      <w:jc w:val="center"/>
    </w:pPr>
    <w:r>
      <w:rPr>
        <w:noProof/>
        <w:lang w:eastAsia="es-MX"/>
      </w:rPr>
      <w:drawing>
        <wp:inline distT="0" distB="0" distL="0" distR="0" wp14:anchorId="366EA7DF" wp14:editId="4E2AF159">
          <wp:extent cx="6115684" cy="484575"/>
          <wp:effectExtent l="19050" t="0" r="0" b="0"/>
          <wp:docPr id="6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etdireccio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5684" cy="484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95F2F" w14:textId="77777777" w:rsidR="00953312" w:rsidRDefault="00953312" w:rsidP="00EB40BA">
      <w:r>
        <w:separator/>
      </w:r>
    </w:p>
  </w:footnote>
  <w:footnote w:type="continuationSeparator" w:id="0">
    <w:p w14:paraId="71216DB1" w14:textId="77777777" w:rsidR="00953312" w:rsidRDefault="00953312" w:rsidP="00EB40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D159B" w14:textId="77777777" w:rsidR="00EB40BA" w:rsidRDefault="00953312">
    <w:pPr>
      <w:pStyle w:val="Encabezado"/>
    </w:pPr>
    <w:r>
      <w:rPr>
        <w:noProof/>
        <w:lang w:eastAsia="es-MX"/>
      </w:rPr>
      <w:pict w14:anchorId="03BC4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8724" o:spid="_x0000_s2059" type="#_x0000_t75" style="position:absolute;margin-left:0;margin-top:0;width:396.05pt;height:396.5pt;z-index:-251657216;mso-position-horizontal:center;mso-position-horizontal-relative:margin;mso-position-vertical:center;mso-position-vertical-relative:margin" o:allowincell="f">
          <v:imagedata r:id="rId1" o:title="bg20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B81A1" w14:textId="009826DF" w:rsidR="004C2C75" w:rsidRDefault="008212B4" w:rsidP="00D95107">
    <w:pPr>
      <w:pStyle w:val="Encabezado"/>
      <w:rPr>
        <w:noProof/>
        <w:lang w:eastAsia="es-MX"/>
      </w:rPr>
    </w:pPr>
    <w:r w:rsidRPr="00165BDA">
      <w:rPr>
        <w:noProof/>
        <w:lang w:eastAsia="es-MX"/>
      </w:rPr>
      <w:drawing>
        <wp:anchor distT="0" distB="0" distL="114300" distR="114300" simplePos="0" relativeHeight="251672576" behindDoc="1" locked="0" layoutInCell="1" allowOverlap="1" wp14:anchorId="555D7EC4" wp14:editId="4569EC9A">
          <wp:simplePos x="0" y="0"/>
          <wp:positionH relativeFrom="margin">
            <wp:posOffset>4934585</wp:posOffset>
          </wp:positionH>
          <wp:positionV relativeFrom="paragraph">
            <wp:posOffset>-258587</wp:posOffset>
          </wp:positionV>
          <wp:extent cx="1181100" cy="669925"/>
          <wp:effectExtent l="0" t="0" r="0" b="0"/>
          <wp:wrapThrough wrapText="bothSides">
            <wp:wrapPolygon edited="0">
              <wp:start x="2787" y="1843"/>
              <wp:lineTo x="2090" y="4914"/>
              <wp:lineTo x="1742" y="12899"/>
              <wp:lineTo x="2787" y="17812"/>
              <wp:lineTo x="3135" y="19041"/>
              <wp:lineTo x="5226" y="19041"/>
              <wp:lineTo x="6271" y="17812"/>
              <wp:lineTo x="21252" y="13513"/>
              <wp:lineTo x="21252" y="8599"/>
              <wp:lineTo x="5574" y="1843"/>
              <wp:lineTo x="2787" y="1843"/>
            </wp:wrapPolygon>
          </wp:wrapThrough>
          <wp:docPr id="57" name="Imagen 57" descr="C:\Users\Vinculacion\Dropbox\comunicación y difusión\tecnm_nuev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nculacion\Dropbox\comunicación y difusión\tecnm_nuev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669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71552" behindDoc="0" locked="0" layoutInCell="1" allowOverlap="1" wp14:anchorId="5042ACE3" wp14:editId="67EEF106">
          <wp:simplePos x="0" y="0"/>
          <wp:positionH relativeFrom="margin">
            <wp:posOffset>0</wp:posOffset>
          </wp:positionH>
          <wp:positionV relativeFrom="paragraph">
            <wp:posOffset>-251128</wp:posOffset>
          </wp:positionV>
          <wp:extent cx="3197860" cy="659765"/>
          <wp:effectExtent l="0" t="0" r="2540" b="6985"/>
          <wp:wrapNone/>
          <wp:docPr id="58" name="Imagen 58" descr="../../../../Downloads/EDUCACION%20LOG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Downloads/EDUCACION%20LOG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860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2C75" w:rsidRPr="00852B92">
      <w:rPr>
        <w:noProof/>
        <w:lang w:eastAsia="es-MX"/>
      </w:rPr>
      <w:drawing>
        <wp:anchor distT="0" distB="0" distL="114300" distR="114300" simplePos="0" relativeHeight="251669504" behindDoc="1" locked="0" layoutInCell="1" allowOverlap="1" wp14:anchorId="68EC6F89" wp14:editId="6E4FE55D">
          <wp:simplePos x="0" y="0"/>
          <wp:positionH relativeFrom="column">
            <wp:posOffset>-885825</wp:posOffset>
          </wp:positionH>
          <wp:positionV relativeFrom="paragraph">
            <wp:posOffset>-429895</wp:posOffset>
          </wp:positionV>
          <wp:extent cx="7765576" cy="10039304"/>
          <wp:effectExtent l="0" t="0" r="6985" b="635"/>
          <wp:wrapNone/>
          <wp:docPr id="59" name="Imagen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20000" contrast="-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576" cy="100393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B63008" w14:textId="63B70DC5" w:rsidR="00747721" w:rsidRDefault="00747721" w:rsidP="00747721">
    <w:pPr>
      <w:pStyle w:val="Encabezado"/>
      <w:rPr>
        <w:noProof/>
        <w:lang w:eastAsia="es-MX"/>
      </w:rPr>
    </w:pPr>
  </w:p>
  <w:p w14:paraId="6998EF4D" w14:textId="552F16D8" w:rsidR="00EB40BA" w:rsidRDefault="008212B4" w:rsidP="00D95107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8069F05" wp14:editId="3A153DFB">
              <wp:simplePos x="0" y="0"/>
              <wp:positionH relativeFrom="margin">
                <wp:posOffset>3350070</wp:posOffset>
              </wp:positionH>
              <wp:positionV relativeFrom="paragraph">
                <wp:posOffset>10804</wp:posOffset>
              </wp:positionV>
              <wp:extent cx="2854705" cy="22860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470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DAA27F" w14:textId="77777777" w:rsidR="00747721" w:rsidRDefault="00747721" w:rsidP="00747721">
                          <w:pPr>
                            <w:jc w:val="right"/>
                          </w:pPr>
                          <w:r>
                            <w:rPr>
                              <w:rFonts w:ascii="Montserrat Medium" w:hAnsi="Montserrat Medium"/>
                              <w:b/>
                              <w:bCs/>
                              <w:color w:val="000000"/>
                              <w:sz w:val="16"/>
                              <w:szCs w:val="16"/>
                              <w:shd w:val="clear" w:color="auto" w:fill="FFFFFF"/>
                              <w:lang w:val="es-ES_tradnl" w:eastAsia="es-ES_tradnl"/>
                            </w:rPr>
                            <w:t>Instituto Tecnológico de Morelia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8069F05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263.8pt;margin-top:.85pt;width:224.8pt;height:18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" filled="f" stroked="f">
              <v:textbox>
                <w:txbxContent>
                  <w:p w14:paraId="0BDAA27F" w14:textId="77777777" w:rsidR="00747721" w:rsidRDefault="00747721" w:rsidP="00747721">
                    <w:pPr>
                      <w:jc w:val="right"/>
                    </w:pPr>
                    <w:r>
                      <w:rPr>
                        <w:rFonts w:ascii="Montserrat Medium" w:hAnsi="Montserrat Medium"/>
                        <w:b/>
                        <w:bCs/>
                        <w:color w:val="000000"/>
                        <w:sz w:val="16"/>
                        <w:szCs w:val="16"/>
                        <w:shd w:val="clear" w:color="auto" w:fill="FFFFFF"/>
                        <w:lang w:val="es-ES_tradnl" w:eastAsia="es-ES_tradnl"/>
                      </w:rPr>
                      <w:t>Instituto Tecnológico de Morelia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B2159CE" w14:textId="4C1177D5" w:rsidR="004C2C75" w:rsidRDefault="004C2C7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4EAB1" w14:textId="77777777" w:rsidR="00EB40BA" w:rsidRDefault="00953312">
    <w:pPr>
      <w:pStyle w:val="Encabezado"/>
    </w:pPr>
    <w:r>
      <w:rPr>
        <w:noProof/>
        <w:lang w:eastAsia="es-MX"/>
      </w:rPr>
      <w:pict w14:anchorId="6079CD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8723" o:spid="_x0000_s2058" type="#_x0000_t75" style="position:absolute;margin-left:0;margin-top:0;width:396.05pt;height:396.5pt;z-index:-251658240;mso-position-horizontal:center;mso-position-horizontal-relative:margin;mso-position-vertical:center;mso-position-vertical-relative:margin" o:allowincell="f">
          <v:imagedata r:id="rId1" o:title="bg201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" w:vendorID="64" w:dllVersion="4096" w:nlCheck="1" w:checkStyle="0"/>
  <w:activeWritingStyle w:appName="MSWord" w:lang="pt-BR" w:vendorID="64" w:dllVersion="0" w:nlCheck="1" w:checkStyle="0"/>
  <w:activeWritingStyle w:appName="MSWord" w:lang="es-ES_tradnl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131078" w:nlCheck="1" w:checkStyle="1"/>
  <w:activeWritingStyle w:appName="MSWord" w:lang="pt-BR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75"/>
    <w:rsid w:val="00002677"/>
    <w:rsid w:val="0005692C"/>
    <w:rsid w:val="000729F6"/>
    <w:rsid w:val="00095D4F"/>
    <w:rsid w:val="000A2BAD"/>
    <w:rsid w:val="000A7BF9"/>
    <w:rsid w:val="000E131F"/>
    <w:rsid w:val="00137A3B"/>
    <w:rsid w:val="001D0BCC"/>
    <w:rsid w:val="0023091B"/>
    <w:rsid w:val="00265B3C"/>
    <w:rsid w:val="0028578A"/>
    <w:rsid w:val="002A68D5"/>
    <w:rsid w:val="002E08DC"/>
    <w:rsid w:val="002E5D0D"/>
    <w:rsid w:val="002F01AA"/>
    <w:rsid w:val="002F3DAE"/>
    <w:rsid w:val="00316059"/>
    <w:rsid w:val="00325540"/>
    <w:rsid w:val="00333ADB"/>
    <w:rsid w:val="00367DE6"/>
    <w:rsid w:val="00393E6C"/>
    <w:rsid w:val="003978CD"/>
    <w:rsid w:val="003E4769"/>
    <w:rsid w:val="00405F34"/>
    <w:rsid w:val="004171CF"/>
    <w:rsid w:val="0048159E"/>
    <w:rsid w:val="00490340"/>
    <w:rsid w:val="004C2C75"/>
    <w:rsid w:val="004D5500"/>
    <w:rsid w:val="00505AF9"/>
    <w:rsid w:val="00536420"/>
    <w:rsid w:val="005C13E0"/>
    <w:rsid w:val="005C5F7F"/>
    <w:rsid w:val="005C6424"/>
    <w:rsid w:val="005D4233"/>
    <w:rsid w:val="00625918"/>
    <w:rsid w:val="00670B48"/>
    <w:rsid w:val="00694313"/>
    <w:rsid w:val="006C0C9E"/>
    <w:rsid w:val="006C580D"/>
    <w:rsid w:val="006F5485"/>
    <w:rsid w:val="007031C4"/>
    <w:rsid w:val="007271CD"/>
    <w:rsid w:val="00747721"/>
    <w:rsid w:val="00772BD4"/>
    <w:rsid w:val="00773B50"/>
    <w:rsid w:val="00775B48"/>
    <w:rsid w:val="00776088"/>
    <w:rsid w:val="00787F48"/>
    <w:rsid w:val="0079011F"/>
    <w:rsid w:val="007946A1"/>
    <w:rsid w:val="007C0593"/>
    <w:rsid w:val="008212B4"/>
    <w:rsid w:val="00835352"/>
    <w:rsid w:val="00866EC6"/>
    <w:rsid w:val="008814CE"/>
    <w:rsid w:val="00886C3F"/>
    <w:rsid w:val="008D56C2"/>
    <w:rsid w:val="008D581B"/>
    <w:rsid w:val="00953312"/>
    <w:rsid w:val="0095726A"/>
    <w:rsid w:val="00993C0D"/>
    <w:rsid w:val="009A5ABC"/>
    <w:rsid w:val="009D76A8"/>
    <w:rsid w:val="009E44CC"/>
    <w:rsid w:val="009F2B48"/>
    <w:rsid w:val="00A01590"/>
    <w:rsid w:val="00A32D19"/>
    <w:rsid w:val="00A53E9D"/>
    <w:rsid w:val="00A7039E"/>
    <w:rsid w:val="00A74F69"/>
    <w:rsid w:val="00A758FF"/>
    <w:rsid w:val="00A75BCB"/>
    <w:rsid w:val="00AA5325"/>
    <w:rsid w:val="00AB3800"/>
    <w:rsid w:val="00B01142"/>
    <w:rsid w:val="00B1134E"/>
    <w:rsid w:val="00B23329"/>
    <w:rsid w:val="00B42EED"/>
    <w:rsid w:val="00B6708E"/>
    <w:rsid w:val="00B70F7F"/>
    <w:rsid w:val="00B75D6E"/>
    <w:rsid w:val="00B92D70"/>
    <w:rsid w:val="00BB17E9"/>
    <w:rsid w:val="00BB4F6F"/>
    <w:rsid w:val="00C13C1A"/>
    <w:rsid w:val="00C53AE1"/>
    <w:rsid w:val="00CF14F1"/>
    <w:rsid w:val="00D04377"/>
    <w:rsid w:val="00D74B60"/>
    <w:rsid w:val="00D80E19"/>
    <w:rsid w:val="00D95107"/>
    <w:rsid w:val="00DB4A81"/>
    <w:rsid w:val="00DC3AB3"/>
    <w:rsid w:val="00E31A1D"/>
    <w:rsid w:val="00E578C4"/>
    <w:rsid w:val="00E962AD"/>
    <w:rsid w:val="00EB20F5"/>
    <w:rsid w:val="00EB40BA"/>
    <w:rsid w:val="00EE449D"/>
    <w:rsid w:val="00F07086"/>
    <w:rsid w:val="00F1645C"/>
    <w:rsid w:val="00F40842"/>
    <w:rsid w:val="00F50F9B"/>
    <w:rsid w:val="00F52A30"/>
    <w:rsid w:val="00F566E2"/>
    <w:rsid w:val="00F60536"/>
    <w:rsid w:val="00F65B57"/>
    <w:rsid w:val="00F76326"/>
    <w:rsid w:val="00F83343"/>
    <w:rsid w:val="00FC4805"/>
    <w:rsid w:val="00FD2319"/>
    <w:rsid w:val="00FD418F"/>
    <w:rsid w:val="00FF19D3"/>
    <w:rsid w:val="00FF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30A7EEB"/>
  <w15:docId w15:val="{A3726538-C359-431A-999C-91316DF1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F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40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B40BA"/>
  </w:style>
  <w:style w:type="paragraph" w:styleId="Piedepgina">
    <w:name w:val="footer"/>
    <w:basedOn w:val="Normal"/>
    <w:link w:val="PiedepginaCar"/>
    <w:uiPriority w:val="99"/>
    <w:unhideWhenUsed/>
    <w:rsid w:val="00EB40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B40BA"/>
  </w:style>
  <w:style w:type="paragraph" w:styleId="Textodeglobo">
    <w:name w:val="Balloon Text"/>
    <w:basedOn w:val="Normal"/>
    <w:link w:val="TextodegloboCar"/>
    <w:uiPriority w:val="99"/>
    <w:semiHidden/>
    <w:unhideWhenUsed/>
    <w:rsid w:val="003978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8CD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D8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emf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Downloads\ITM_sisgesintegr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ITM_sisgesintegral.dotx</Template>
  <TotalTime>1508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francisco vazquez villanueva</dc:creator>
  <cp:keywords/>
  <dc:description/>
  <cp:lastModifiedBy>Jorge Sanchez Vega</cp:lastModifiedBy>
  <cp:revision>20</cp:revision>
  <cp:lastPrinted>2017-01-25T18:14:00Z</cp:lastPrinted>
  <dcterms:created xsi:type="dcterms:W3CDTF">2019-06-28T16:50:00Z</dcterms:created>
  <dcterms:modified xsi:type="dcterms:W3CDTF">2020-01-21T16:50:00Z</dcterms:modified>
</cp:coreProperties>
</file>