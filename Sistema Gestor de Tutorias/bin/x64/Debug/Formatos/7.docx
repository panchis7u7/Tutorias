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CDEE3" w14:textId="77777777" w:rsidR="00D62E81" w:rsidRPr="00D62E81" w:rsidRDefault="00D62E81" w:rsidP="00D62E81">
      <w:pPr>
        <w:ind w:left="-426"/>
        <w:rPr>
          <w:rFonts w:ascii="Montserrat" w:hAnsi="Montserrat"/>
          <w:b/>
          <w:sz w:val="18"/>
          <w:szCs w:val="18"/>
          <w:lang w:val="es-CL"/>
        </w:rPr>
      </w:pPr>
      <w:r w:rsidRPr="00D62E81">
        <w:rPr>
          <w:rFonts w:ascii="Montserrat" w:hAnsi="Montserrat"/>
          <w:b/>
          <w:sz w:val="18"/>
          <w:szCs w:val="18"/>
          <w:lang w:val="es-CL"/>
        </w:rPr>
        <w:t>INSTITUTO TECNOLÓGICO DE MORELIA</w:t>
      </w:r>
    </w:p>
    <w:p w14:paraId="49AF8F65" w14:textId="77777777" w:rsidR="00D62E81" w:rsidRPr="00D62E81" w:rsidRDefault="00D62E81" w:rsidP="00D62E81">
      <w:pPr>
        <w:ind w:left="-426"/>
        <w:rPr>
          <w:rFonts w:ascii="Montserrat" w:hAnsi="Montserrat"/>
          <w:sz w:val="18"/>
          <w:szCs w:val="18"/>
          <w:lang w:val="es-CL"/>
        </w:rPr>
      </w:pPr>
      <w:r w:rsidRPr="00D62E81">
        <w:rPr>
          <w:rFonts w:ascii="Montserrat" w:hAnsi="Montserrat"/>
          <w:sz w:val="18"/>
          <w:szCs w:val="18"/>
          <w:lang w:val="es-CL"/>
        </w:rPr>
        <w:t>SUBDIRECCIÓN ACADEMICA</w:t>
      </w:r>
    </w:p>
    <w:p w14:paraId="6F1CE2F1" w14:textId="77777777" w:rsidR="00D62E81" w:rsidRPr="00D62E81" w:rsidRDefault="00D62E81" w:rsidP="00D62E81">
      <w:pPr>
        <w:ind w:left="-426"/>
        <w:rPr>
          <w:rFonts w:ascii="Montserrat" w:hAnsi="Montserrat"/>
          <w:sz w:val="18"/>
          <w:szCs w:val="18"/>
          <w:lang w:val="es-CL"/>
        </w:rPr>
      </w:pPr>
      <w:r w:rsidRPr="00D62E81">
        <w:rPr>
          <w:rFonts w:ascii="Montserrat" w:hAnsi="Montserrat"/>
          <w:sz w:val="18"/>
          <w:szCs w:val="18"/>
          <w:lang w:val="es-CL"/>
        </w:rPr>
        <w:t xml:space="preserve">DEPARTAMENTO DE DESARROLLO ACADÉMICO </w:t>
      </w:r>
    </w:p>
    <w:p w14:paraId="423B1BCE" w14:textId="6A4ECD48" w:rsidR="00D62E81" w:rsidRPr="00D62E81" w:rsidRDefault="00FE4603" w:rsidP="00D62E81">
      <w:pPr>
        <w:ind w:left="-426"/>
        <w:rPr>
          <w:rFonts w:ascii="Montserrat" w:hAnsi="Montserrat"/>
          <w:sz w:val="18"/>
          <w:szCs w:val="18"/>
          <w:lang w:val="es-CL"/>
        </w:rPr>
      </w:pPr>
      <w:r>
        <w:rPr>
          <w:rFonts w:ascii="Montserrat" w:hAnsi="Montserrat"/>
          <w:sz w:val="18"/>
          <w:szCs w:val="18"/>
          <w:lang w:val="es-CL"/>
        </w:rPr>
        <w:t>COORDINACIÓN INSTITUCIONAL DE</w:t>
      </w:r>
      <w:r w:rsidR="00165355">
        <w:rPr>
          <w:rFonts w:ascii="Montserrat" w:hAnsi="Montserrat"/>
          <w:sz w:val="18"/>
          <w:szCs w:val="18"/>
          <w:lang w:val="es-CL"/>
        </w:rPr>
        <w:t>L PROGRAMA</w:t>
      </w:r>
      <w:r>
        <w:rPr>
          <w:rFonts w:ascii="Montserrat" w:hAnsi="Montserrat"/>
          <w:sz w:val="18"/>
          <w:szCs w:val="18"/>
          <w:lang w:val="es-CL"/>
        </w:rPr>
        <w:t xml:space="preserve"> TUTORIAS</w:t>
      </w:r>
    </w:p>
    <w:p w14:paraId="70A6892C" w14:textId="77777777" w:rsidR="00D62E81" w:rsidRPr="00D62E81" w:rsidRDefault="00D62E81" w:rsidP="00D62E81">
      <w:pPr>
        <w:ind w:left="-426"/>
        <w:rPr>
          <w:rFonts w:ascii="Montserrat" w:hAnsi="Montserrat"/>
          <w:sz w:val="18"/>
          <w:szCs w:val="18"/>
          <w:lang w:val="es-CL"/>
        </w:rPr>
      </w:pPr>
    </w:p>
    <w:p w14:paraId="3FE946EF" w14:textId="6EFE7250" w:rsidR="00D62E81" w:rsidRPr="00D62E81" w:rsidRDefault="00D377C3" w:rsidP="00143B34">
      <w:pPr>
        <w:ind w:left="-426"/>
        <w:jc w:val="center"/>
        <w:rPr>
          <w:rFonts w:ascii="Montserrat" w:hAnsi="Montserrat"/>
          <w:b/>
          <w:sz w:val="18"/>
          <w:szCs w:val="18"/>
          <w:lang w:val="es-CL"/>
        </w:rPr>
      </w:pPr>
      <w:r>
        <w:rPr>
          <w:rFonts w:ascii="Montserrat" w:hAnsi="Montserrat"/>
          <w:b/>
          <w:sz w:val="18"/>
          <w:szCs w:val="18"/>
          <w:lang w:val="es-CL"/>
        </w:rPr>
        <w:t>REPORTE DE INVESTIGACIÓN PARA LA PREVENCIÓN DE BAJA POR AUSENTISMO</w:t>
      </w:r>
    </w:p>
    <w:p w14:paraId="735312AB" w14:textId="77777777" w:rsidR="00D62E81" w:rsidRPr="00B60C33" w:rsidRDefault="00D62E81" w:rsidP="00D62E81">
      <w:pPr>
        <w:rPr>
          <w:rFonts w:ascii="Montserrat" w:hAnsi="Montserrat"/>
          <w:b/>
          <w:sz w:val="10"/>
          <w:szCs w:val="10"/>
          <w:lang w:val="es-CL"/>
        </w:rPr>
      </w:pPr>
    </w:p>
    <w:tbl>
      <w:tblPr>
        <w:tblW w:w="0" w:type="auto"/>
        <w:jc w:val="right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2520"/>
      </w:tblGrid>
      <w:tr w:rsidR="00D62E81" w:rsidRPr="00D62E81" w14:paraId="465C3671" w14:textId="77777777" w:rsidTr="0068577B">
        <w:trPr>
          <w:jc w:val="right"/>
        </w:trPr>
        <w:tc>
          <w:tcPr>
            <w:tcW w:w="990" w:type="dxa"/>
            <w:shd w:val="clear" w:color="auto" w:fill="auto"/>
          </w:tcPr>
          <w:p w14:paraId="55000DC6" w14:textId="77777777" w:rsidR="00D62E81" w:rsidRPr="00D62E81" w:rsidRDefault="00D62E81" w:rsidP="00D62E81">
            <w:pPr>
              <w:rPr>
                <w:rFonts w:ascii="Montserrat" w:hAnsi="Montserrat"/>
                <w:b/>
                <w:sz w:val="18"/>
                <w:szCs w:val="18"/>
                <w:lang w:val="es-CL"/>
              </w:rPr>
            </w:pPr>
            <w:r w:rsidRPr="00D62E81">
              <w:rPr>
                <w:rFonts w:ascii="Montserrat" w:hAnsi="Montserrat"/>
                <w:b/>
                <w:sz w:val="18"/>
                <w:szCs w:val="18"/>
                <w:lang w:val="es-CL"/>
              </w:rPr>
              <w:t xml:space="preserve">Fecha: </w:t>
            </w: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1D553E" w14:textId="1D6FB75D" w:rsidR="00D62E81" w:rsidRPr="00D62E81" w:rsidRDefault="00C20D5D" w:rsidP="00D62E81">
            <w:pPr>
              <w:rPr>
                <w:rFonts w:ascii="Montserrat" w:hAnsi="Montserrat"/>
                <w:b/>
                <w:sz w:val="18"/>
                <w:szCs w:val="18"/>
                <w:lang w:val="es-CL"/>
              </w:rPr>
            </w:pPr>
            <w:r>
              <w:rPr>
                <w:rFonts w:ascii="Montserrat" w:hAnsi="Montserrat"/>
                <w:b/>
                <w:sz w:val="18"/>
                <w:szCs w:val="18"/>
                <w:lang w:val="es-CL"/>
              </w:rPr>
              <w:t>&lt;[Fecha]&gt;</w:t>
            </w:r>
          </w:p>
        </w:tc>
      </w:tr>
    </w:tbl>
    <w:p w14:paraId="55D86553" w14:textId="77777777" w:rsidR="00F341A9" w:rsidRDefault="00F341A9" w:rsidP="001352DF">
      <w:pPr>
        <w:ind w:left="-426"/>
        <w:jc w:val="center"/>
        <w:rPr>
          <w:rFonts w:ascii="Montserrat" w:hAnsi="Montserrat"/>
          <w:sz w:val="18"/>
          <w:szCs w:val="18"/>
          <w:lang w:val="es-CL"/>
        </w:rPr>
      </w:pPr>
    </w:p>
    <w:p w14:paraId="5AA15DE6" w14:textId="4142D5D6" w:rsidR="00D62E81" w:rsidRPr="00D62E81" w:rsidRDefault="001352DF" w:rsidP="001352DF">
      <w:pPr>
        <w:ind w:left="-426"/>
        <w:jc w:val="center"/>
        <w:rPr>
          <w:rFonts w:ascii="Montserrat" w:hAnsi="Montserrat"/>
          <w:sz w:val="18"/>
          <w:szCs w:val="18"/>
          <w:lang w:val="es-CL"/>
        </w:rPr>
      </w:pPr>
      <w:r>
        <w:rPr>
          <w:rFonts w:ascii="Montserrat" w:hAnsi="Montserrat"/>
          <w:sz w:val="18"/>
          <w:szCs w:val="18"/>
          <w:lang w:val="es-CL"/>
        </w:rPr>
        <w:t xml:space="preserve">ESPACIO PARA SER LLENADO POR EL </w:t>
      </w:r>
      <w:r w:rsidR="00F11E6C">
        <w:rPr>
          <w:rFonts w:ascii="Montserrat" w:hAnsi="Montserrat"/>
          <w:sz w:val="18"/>
          <w:szCs w:val="18"/>
          <w:lang w:val="es-CL"/>
        </w:rPr>
        <w:t xml:space="preserve">(LA) </w:t>
      </w:r>
      <w:r>
        <w:rPr>
          <w:rFonts w:ascii="Montserrat" w:hAnsi="Montserrat"/>
          <w:sz w:val="18"/>
          <w:szCs w:val="18"/>
          <w:lang w:val="es-CL"/>
        </w:rPr>
        <w:t>DOCENTE</w:t>
      </w:r>
    </w:p>
    <w:tbl>
      <w:tblPr>
        <w:tblW w:w="10171" w:type="dxa"/>
        <w:tblInd w:w="-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47"/>
        <w:gridCol w:w="228"/>
        <w:gridCol w:w="12"/>
        <w:gridCol w:w="4072"/>
        <w:gridCol w:w="2153"/>
        <w:gridCol w:w="1559"/>
      </w:tblGrid>
      <w:tr w:rsidR="00D62E81" w:rsidRPr="00D62E81" w14:paraId="25DCC5CC" w14:textId="77777777" w:rsidTr="000D1113">
        <w:trPr>
          <w:cantSplit/>
          <w:trHeight w:val="223"/>
        </w:trPr>
        <w:tc>
          <w:tcPr>
            <w:tcW w:w="2387" w:type="dxa"/>
            <w:gridSpan w:val="3"/>
            <w:tcBorders>
              <w:left w:val="single" w:sz="4" w:space="0" w:color="auto"/>
              <w:right w:val="nil"/>
            </w:tcBorders>
          </w:tcPr>
          <w:p w14:paraId="7B9C1A04" w14:textId="1DFF7C15" w:rsidR="00D62E81" w:rsidRPr="00D62E81" w:rsidRDefault="00D377C3" w:rsidP="00D377C3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b/>
                <w:sz w:val="18"/>
                <w:szCs w:val="18"/>
                <w:lang w:val="es-CL"/>
              </w:rPr>
              <w:t>Nombre del alumno (</w:t>
            </w:r>
            <w:proofErr w:type="gramStart"/>
            <w:r>
              <w:rPr>
                <w:rFonts w:ascii="Montserrat" w:hAnsi="Montserrat"/>
                <w:b/>
                <w:sz w:val="18"/>
                <w:szCs w:val="18"/>
                <w:lang w:val="es-CL"/>
              </w:rPr>
              <w:t xml:space="preserve">a)  </w:t>
            </w:r>
            <w:r w:rsidR="001212E1">
              <w:rPr>
                <w:rFonts w:ascii="Montserrat" w:hAnsi="Montserrat"/>
                <w:b/>
                <w:sz w:val="18"/>
                <w:szCs w:val="18"/>
                <w:lang w:val="es-CL"/>
              </w:rPr>
              <w:t>&lt;</w:t>
            </w:r>
            <w:proofErr w:type="gramEnd"/>
            <w:r w:rsidR="001212E1">
              <w:rPr>
                <w:rFonts w:ascii="Montserrat" w:hAnsi="Montserrat"/>
                <w:b/>
                <w:sz w:val="18"/>
                <w:szCs w:val="18"/>
                <w:lang w:val="es-CL"/>
              </w:rPr>
              <w:t>[Alumno]&gt;</w:t>
            </w:r>
          </w:p>
        </w:tc>
        <w:tc>
          <w:tcPr>
            <w:tcW w:w="7784" w:type="dxa"/>
            <w:gridSpan w:val="3"/>
            <w:tcBorders>
              <w:left w:val="nil"/>
              <w:right w:val="single" w:sz="4" w:space="0" w:color="auto"/>
            </w:tcBorders>
          </w:tcPr>
          <w:p w14:paraId="2E9F0703" w14:textId="2152C60B" w:rsidR="00D62E81" w:rsidRPr="00D62E81" w:rsidRDefault="00F11E6C" w:rsidP="00F11E6C">
            <w:pPr>
              <w:spacing w:line="276" w:lineRule="auto"/>
              <w:ind w:left="-184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 xml:space="preserve">                                                                                                               No. Control</w:t>
            </w:r>
            <w:r w:rsidR="001212E1">
              <w:rPr>
                <w:rFonts w:ascii="Montserrat" w:hAnsi="Montserrat"/>
                <w:sz w:val="18"/>
                <w:szCs w:val="18"/>
                <w:lang w:val="es-ES"/>
              </w:rPr>
              <w:t xml:space="preserve"> &lt;[</w:t>
            </w:r>
            <w:proofErr w:type="spellStart"/>
            <w:r w:rsidR="001212E1">
              <w:rPr>
                <w:rFonts w:ascii="Montserrat" w:hAnsi="Montserrat"/>
                <w:sz w:val="18"/>
                <w:szCs w:val="18"/>
                <w:lang w:val="es-ES"/>
              </w:rPr>
              <w:t>No_Control</w:t>
            </w:r>
            <w:proofErr w:type="spellEnd"/>
            <w:r w:rsidR="001212E1">
              <w:rPr>
                <w:rFonts w:ascii="Montserrat" w:hAnsi="Montserrat"/>
                <w:sz w:val="18"/>
                <w:szCs w:val="18"/>
                <w:lang w:val="es-ES"/>
              </w:rPr>
              <w:t>]&gt;</w:t>
            </w:r>
          </w:p>
        </w:tc>
      </w:tr>
      <w:tr w:rsidR="00D62E81" w:rsidRPr="00D62E81" w14:paraId="6535C2B4" w14:textId="77777777" w:rsidTr="000D1113">
        <w:trPr>
          <w:cantSplit/>
          <w:trHeight w:val="223"/>
        </w:trPr>
        <w:tc>
          <w:tcPr>
            <w:tcW w:w="2147" w:type="dxa"/>
            <w:tcBorders>
              <w:left w:val="single" w:sz="4" w:space="0" w:color="auto"/>
              <w:right w:val="nil"/>
            </w:tcBorders>
          </w:tcPr>
          <w:p w14:paraId="1DA6B334" w14:textId="10389DAF" w:rsidR="00D62E81" w:rsidRPr="00D62E81" w:rsidRDefault="00D377C3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b/>
                <w:sz w:val="18"/>
                <w:szCs w:val="18"/>
                <w:lang w:val="es-CL"/>
              </w:rPr>
              <w:t>Docente que reporta</w:t>
            </w:r>
            <w:r w:rsidR="00D62E81" w:rsidRPr="00D62E81">
              <w:rPr>
                <w:rFonts w:ascii="Montserrat" w:hAnsi="Montserrat"/>
                <w:b/>
                <w:sz w:val="18"/>
                <w:szCs w:val="18"/>
                <w:lang w:val="es-CL"/>
              </w:rPr>
              <w:t>:</w:t>
            </w:r>
          </w:p>
        </w:tc>
        <w:tc>
          <w:tcPr>
            <w:tcW w:w="8024" w:type="dxa"/>
            <w:gridSpan w:val="5"/>
            <w:tcBorders>
              <w:left w:val="nil"/>
              <w:right w:val="single" w:sz="4" w:space="0" w:color="auto"/>
            </w:tcBorders>
          </w:tcPr>
          <w:p w14:paraId="1F35922E" w14:textId="40589CBA" w:rsidR="00D62E81" w:rsidRPr="00D62E81" w:rsidRDefault="001212E1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&lt;[</w:t>
            </w:r>
            <w:proofErr w:type="spellStart"/>
            <w:r>
              <w:rPr>
                <w:rFonts w:ascii="Montserrat" w:hAnsi="Montserrat"/>
                <w:sz w:val="18"/>
                <w:szCs w:val="18"/>
                <w:lang w:val="es-ES"/>
              </w:rPr>
              <w:t>Nombre_Docente</w:t>
            </w:r>
            <w:proofErr w:type="spellEnd"/>
            <w:r>
              <w:rPr>
                <w:rFonts w:ascii="Montserrat" w:hAnsi="Montserrat"/>
                <w:sz w:val="18"/>
                <w:szCs w:val="18"/>
                <w:lang w:val="es-ES"/>
              </w:rPr>
              <w:t>]&gt;</w:t>
            </w:r>
          </w:p>
        </w:tc>
      </w:tr>
      <w:tr w:rsidR="00D62E81" w:rsidRPr="00D62E81" w14:paraId="4DF4A1F8" w14:textId="77777777" w:rsidTr="00F11E6C">
        <w:trPr>
          <w:cantSplit/>
          <w:trHeight w:val="223"/>
        </w:trPr>
        <w:tc>
          <w:tcPr>
            <w:tcW w:w="2375" w:type="dxa"/>
            <w:gridSpan w:val="2"/>
            <w:tcBorders>
              <w:left w:val="single" w:sz="4" w:space="0" w:color="auto"/>
            </w:tcBorders>
          </w:tcPr>
          <w:p w14:paraId="4ADDD91C" w14:textId="1B311EC1" w:rsidR="00D62E81" w:rsidRPr="00D62E81" w:rsidRDefault="00D377C3" w:rsidP="00143B34">
            <w:pPr>
              <w:spacing w:line="276" w:lineRule="auto"/>
              <w:rPr>
                <w:rFonts w:ascii="Montserrat" w:hAnsi="Montserrat"/>
                <w:b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b/>
                <w:sz w:val="18"/>
                <w:szCs w:val="18"/>
                <w:lang w:val="es-ES"/>
              </w:rPr>
              <w:t>Asignatura de incidencia</w:t>
            </w:r>
            <w:r w:rsidR="00D62E81" w:rsidRPr="00D62E81">
              <w:rPr>
                <w:rFonts w:ascii="Montserrat" w:hAnsi="Montserrat"/>
                <w:b/>
                <w:sz w:val="18"/>
                <w:szCs w:val="18"/>
                <w:lang w:val="es-ES"/>
              </w:rPr>
              <w:t>:</w:t>
            </w:r>
          </w:p>
        </w:tc>
        <w:tc>
          <w:tcPr>
            <w:tcW w:w="4084" w:type="dxa"/>
            <w:gridSpan w:val="2"/>
            <w:tcBorders>
              <w:right w:val="nil"/>
            </w:tcBorders>
          </w:tcPr>
          <w:p w14:paraId="3BDEDE8A" w14:textId="3BC4FB60" w:rsidR="00165355" w:rsidRPr="00D62E81" w:rsidRDefault="001212E1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&lt;[Asignatura]&gt;</w:t>
            </w:r>
          </w:p>
        </w:tc>
        <w:tc>
          <w:tcPr>
            <w:tcW w:w="2153" w:type="dxa"/>
            <w:tcBorders>
              <w:left w:val="nil"/>
            </w:tcBorders>
          </w:tcPr>
          <w:p w14:paraId="700C2607" w14:textId="74536511" w:rsidR="00F341A9" w:rsidRPr="00D62E81" w:rsidRDefault="00F11E6C" w:rsidP="00F341A9">
            <w:pPr>
              <w:spacing w:line="276" w:lineRule="auto"/>
              <w:jc w:val="right"/>
              <w:rPr>
                <w:rFonts w:ascii="Montserrat" w:hAnsi="Montserrat"/>
                <w:b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b/>
                <w:sz w:val="18"/>
                <w:szCs w:val="18"/>
                <w:lang w:val="es-ES"/>
              </w:rPr>
              <w:t xml:space="preserve">           Clave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D1BC8D7" w14:textId="1E01157E" w:rsidR="00D62E81" w:rsidRPr="00D62E81" w:rsidRDefault="001212E1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&lt;[Clave]&gt;</w:t>
            </w:r>
          </w:p>
        </w:tc>
      </w:tr>
      <w:tr w:rsidR="00F341A9" w:rsidRPr="00D62E81" w14:paraId="64D68B35" w14:textId="77777777" w:rsidTr="001B3506">
        <w:trPr>
          <w:cantSplit/>
          <w:trHeight w:val="223"/>
        </w:trPr>
        <w:tc>
          <w:tcPr>
            <w:tcW w:w="101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6838C47B" w14:textId="62AA27CF" w:rsidR="00F341A9" w:rsidRPr="00D62E81" w:rsidRDefault="00F341A9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b/>
                <w:sz w:val="18"/>
                <w:szCs w:val="18"/>
                <w:lang w:val="es-ES"/>
              </w:rPr>
              <w:t>Fechas de inasistencias injustificadas:</w:t>
            </w:r>
            <w:r w:rsidR="001212E1">
              <w:rPr>
                <w:rFonts w:ascii="Montserrat" w:hAnsi="Montserrat"/>
                <w:b/>
                <w:sz w:val="18"/>
                <w:szCs w:val="18"/>
                <w:lang w:val="es-ES"/>
              </w:rPr>
              <w:t>&lt;[situación]&gt;</w:t>
            </w:r>
          </w:p>
        </w:tc>
      </w:tr>
      <w:tr w:rsidR="00165355" w:rsidRPr="00D62E81" w14:paraId="7E4AC44E" w14:textId="77777777" w:rsidTr="000D1113">
        <w:trPr>
          <w:cantSplit/>
          <w:trHeight w:val="223"/>
        </w:trPr>
        <w:tc>
          <w:tcPr>
            <w:tcW w:w="2375" w:type="dxa"/>
            <w:gridSpan w:val="2"/>
            <w:tcBorders>
              <w:left w:val="single" w:sz="4" w:space="0" w:color="auto"/>
            </w:tcBorders>
          </w:tcPr>
          <w:p w14:paraId="1406AC09" w14:textId="6A0C3344" w:rsidR="00165355" w:rsidRDefault="00165355" w:rsidP="00165355">
            <w:pPr>
              <w:spacing w:line="276" w:lineRule="auto"/>
              <w:rPr>
                <w:rFonts w:ascii="Montserrat" w:hAnsi="Montserrat"/>
                <w:b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b/>
                <w:sz w:val="18"/>
                <w:szCs w:val="18"/>
                <w:lang w:val="es-CL"/>
              </w:rPr>
              <w:t xml:space="preserve">Posible causa de </w:t>
            </w:r>
            <w:r w:rsidR="00F341A9">
              <w:rPr>
                <w:rFonts w:ascii="Montserrat" w:hAnsi="Montserrat"/>
                <w:b/>
                <w:sz w:val="18"/>
                <w:szCs w:val="18"/>
                <w:lang w:val="es-CL"/>
              </w:rPr>
              <w:t xml:space="preserve">las </w:t>
            </w:r>
            <w:r>
              <w:rPr>
                <w:rFonts w:ascii="Montserrat" w:hAnsi="Montserrat"/>
                <w:b/>
                <w:sz w:val="18"/>
                <w:szCs w:val="18"/>
                <w:lang w:val="es-CL"/>
              </w:rPr>
              <w:t>inasistencia</w:t>
            </w:r>
            <w:r w:rsidR="00F341A9">
              <w:rPr>
                <w:rFonts w:ascii="Montserrat" w:hAnsi="Montserrat"/>
                <w:b/>
                <w:sz w:val="18"/>
                <w:szCs w:val="18"/>
                <w:lang w:val="es-CL"/>
              </w:rPr>
              <w:t>s</w:t>
            </w:r>
            <w:r>
              <w:rPr>
                <w:rFonts w:ascii="Montserrat" w:hAnsi="Montserrat"/>
                <w:b/>
                <w:sz w:val="18"/>
                <w:szCs w:val="18"/>
                <w:lang w:val="es-CL"/>
              </w:rPr>
              <w:t>: (opcional si algún alumno aportara algún dato)</w:t>
            </w:r>
          </w:p>
        </w:tc>
        <w:tc>
          <w:tcPr>
            <w:tcW w:w="7796" w:type="dxa"/>
            <w:gridSpan w:val="4"/>
            <w:tcBorders>
              <w:right w:val="single" w:sz="4" w:space="0" w:color="auto"/>
            </w:tcBorders>
          </w:tcPr>
          <w:p w14:paraId="5F02823A" w14:textId="02D47FF1" w:rsidR="00165355" w:rsidRPr="00D62E81" w:rsidRDefault="001212E1" w:rsidP="00143B34">
            <w:pPr>
              <w:spacing w:line="276" w:lineRule="auto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&lt;[Asunto]&gt;</w:t>
            </w:r>
          </w:p>
        </w:tc>
      </w:tr>
    </w:tbl>
    <w:p w14:paraId="3CF673F8" w14:textId="77777777" w:rsidR="00D62E81" w:rsidRPr="00D62E81" w:rsidRDefault="00D62E81" w:rsidP="00D62E81">
      <w:pPr>
        <w:rPr>
          <w:rFonts w:ascii="Montserrat" w:hAnsi="Montserrat"/>
          <w:sz w:val="18"/>
          <w:szCs w:val="18"/>
          <w:lang w:val="es-CL"/>
        </w:rPr>
      </w:pPr>
    </w:p>
    <w:tbl>
      <w:tblPr>
        <w:tblW w:w="10318" w:type="dxa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176"/>
        <w:gridCol w:w="142"/>
      </w:tblGrid>
      <w:tr w:rsidR="001352DF" w:rsidRPr="00D62E81" w14:paraId="6192F3FF" w14:textId="77777777" w:rsidTr="005E0EDE">
        <w:trPr>
          <w:cantSplit/>
          <w:trHeight w:val="269"/>
        </w:trPr>
        <w:tc>
          <w:tcPr>
            <w:tcW w:w="10318" w:type="dxa"/>
            <w:gridSpan w:val="2"/>
          </w:tcPr>
          <w:p w14:paraId="2CC6CC28" w14:textId="73EB004A" w:rsidR="001352DF" w:rsidRPr="00D62E81" w:rsidRDefault="001352DF" w:rsidP="00F11E6C">
            <w:pPr>
              <w:ind w:left="-426"/>
              <w:jc w:val="center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CL"/>
              </w:rPr>
              <w:t xml:space="preserve">ESPACIO PARA SER LLENADO POR </w:t>
            </w:r>
            <w:r w:rsidR="00F11E6C">
              <w:rPr>
                <w:rFonts w:ascii="Montserrat" w:hAnsi="Montserrat"/>
                <w:sz w:val="18"/>
                <w:szCs w:val="18"/>
                <w:lang w:val="es-CL"/>
              </w:rPr>
              <w:t xml:space="preserve">EL (LA) JEFE (A) DE </w:t>
            </w:r>
            <w:r>
              <w:rPr>
                <w:rFonts w:ascii="Montserrat" w:hAnsi="Montserrat"/>
                <w:sz w:val="18"/>
                <w:szCs w:val="18"/>
                <w:lang w:val="es-CL"/>
              </w:rPr>
              <w:t>D</w:t>
            </w:r>
            <w:r w:rsidR="00F11E6C">
              <w:rPr>
                <w:rFonts w:ascii="Montserrat" w:hAnsi="Montserrat"/>
                <w:sz w:val="18"/>
                <w:szCs w:val="18"/>
                <w:lang w:val="es-CL"/>
              </w:rPr>
              <w:t>EPARTAMENTO</w:t>
            </w:r>
          </w:p>
        </w:tc>
      </w:tr>
      <w:tr w:rsidR="00D62E81" w:rsidRPr="00D62E81" w14:paraId="4631B8FE" w14:textId="77777777" w:rsidTr="001352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2" w:type="dxa"/>
          <w:cantSplit/>
          <w:trHeight w:val="223"/>
        </w:trPr>
        <w:tc>
          <w:tcPr>
            <w:tcW w:w="10176" w:type="dxa"/>
            <w:shd w:val="solid" w:color="C0C0C0" w:fill="auto"/>
          </w:tcPr>
          <w:p w14:paraId="09A2D0D2" w14:textId="783F338A" w:rsidR="00D62E81" w:rsidRPr="00D62E81" w:rsidRDefault="00165355" w:rsidP="00D62E81">
            <w:pPr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Descripción de la </w:t>
            </w:r>
            <w:r w:rsidRPr="00165355">
              <w:rPr>
                <w:rFonts w:ascii="Montserrat" w:hAnsi="Montserrat"/>
                <w:b/>
                <w:sz w:val="18"/>
                <w:szCs w:val="18"/>
              </w:rPr>
              <w:t>investiga</w:t>
            </w:r>
            <w:r>
              <w:rPr>
                <w:rFonts w:ascii="Montserrat" w:hAnsi="Montserrat"/>
                <w:b/>
                <w:sz w:val="18"/>
                <w:szCs w:val="18"/>
              </w:rPr>
              <w:t>ción de la causa del ausentismo</w:t>
            </w:r>
          </w:p>
        </w:tc>
      </w:tr>
      <w:tr w:rsidR="00D62E81" w:rsidRPr="00D62E81" w14:paraId="3A9DCC25" w14:textId="77777777" w:rsidTr="001352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gridAfter w:val="1"/>
          <w:wAfter w:w="142" w:type="dxa"/>
        </w:trPr>
        <w:tc>
          <w:tcPr>
            <w:tcW w:w="10176" w:type="dxa"/>
          </w:tcPr>
          <w:p w14:paraId="7C92C4A8" w14:textId="51B4D069" w:rsidR="00D62E81" w:rsidRPr="00D62E81" w:rsidRDefault="001212E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&lt;[</w:t>
            </w:r>
            <w:proofErr w:type="spellStart"/>
            <w:r>
              <w:rPr>
                <w:rFonts w:ascii="Montserrat" w:hAnsi="Montserrat"/>
                <w:sz w:val="18"/>
                <w:szCs w:val="18"/>
                <w:lang w:val="es-ES"/>
              </w:rPr>
              <w:t>Descripcion</w:t>
            </w:r>
            <w:proofErr w:type="spellEnd"/>
            <w:r>
              <w:rPr>
                <w:rFonts w:ascii="Montserrat" w:hAnsi="Montserrat"/>
                <w:sz w:val="18"/>
                <w:szCs w:val="18"/>
                <w:lang w:val="es-ES"/>
              </w:rPr>
              <w:t>]&gt;</w:t>
            </w:r>
          </w:p>
          <w:p w14:paraId="258F5FD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085B6EEE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36BB5510" w14:textId="77777777" w:rsid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6C2634AC" w14:textId="77777777" w:rsidR="00165355" w:rsidRDefault="00165355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10BF8B72" w14:textId="77777777" w:rsidR="00165355" w:rsidRDefault="00165355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1F5549B1" w14:textId="77777777" w:rsidR="00165355" w:rsidRDefault="00165355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25F8C466" w14:textId="77777777" w:rsidR="00165355" w:rsidRDefault="00165355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53934044" w14:textId="77777777" w:rsidR="00165355" w:rsidRPr="00D62E81" w:rsidRDefault="00165355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4BBB0DEB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6211D8AB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61B21254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0776042D" w14:textId="77777777" w:rsid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71179B94" w14:textId="77777777" w:rsidR="00F341A9" w:rsidRDefault="00F341A9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31B881D7" w14:textId="77777777" w:rsidR="00F341A9" w:rsidRDefault="00F341A9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0E59DF5D" w14:textId="77777777" w:rsidR="00F341A9" w:rsidRDefault="00F341A9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28DAA67D" w14:textId="77777777" w:rsidR="00F341A9" w:rsidRPr="00D62E81" w:rsidRDefault="00F341A9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558AD5CA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742041F0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148E8555" w14:textId="77777777" w:rsidR="00D62E81" w:rsidRPr="00D62E81" w:rsidRDefault="00D62E81" w:rsidP="00D62E81">
            <w:pPr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</w:tr>
    </w:tbl>
    <w:p w14:paraId="373F3794" w14:textId="77777777" w:rsidR="00D62E81" w:rsidRDefault="00D62E81" w:rsidP="00D62E81">
      <w:pPr>
        <w:rPr>
          <w:rFonts w:ascii="Montserrat" w:hAnsi="Montserrat"/>
          <w:sz w:val="18"/>
          <w:szCs w:val="18"/>
          <w:lang w:val="es-ES"/>
        </w:rPr>
      </w:pPr>
    </w:p>
    <w:p w14:paraId="0C18D6CF" w14:textId="77777777" w:rsidR="00D62E81" w:rsidRDefault="00D62E81" w:rsidP="00D62E81">
      <w:pPr>
        <w:rPr>
          <w:rFonts w:ascii="Montserrat" w:hAnsi="Montserrat"/>
          <w:sz w:val="18"/>
          <w:szCs w:val="18"/>
          <w:lang w:val="es-ES"/>
        </w:rPr>
      </w:pPr>
    </w:p>
    <w:p w14:paraId="2FF58969" w14:textId="77777777" w:rsidR="00D62E81" w:rsidRPr="00D62E81" w:rsidRDefault="00D62E81" w:rsidP="00D62E81">
      <w:pPr>
        <w:rPr>
          <w:rFonts w:ascii="Montserrat" w:hAnsi="Montserrat"/>
          <w:sz w:val="18"/>
          <w:szCs w:val="18"/>
          <w:lang w:val="es-ES"/>
        </w:rPr>
      </w:pPr>
    </w:p>
    <w:p w14:paraId="0F43EC21" w14:textId="73006101" w:rsidR="00D62E81" w:rsidRPr="00D62E81" w:rsidRDefault="00D62E81" w:rsidP="00D62E81">
      <w:pPr>
        <w:ind w:left="-426"/>
        <w:rPr>
          <w:rFonts w:ascii="Montserrat" w:hAnsi="Montserrat"/>
          <w:sz w:val="18"/>
          <w:szCs w:val="18"/>
          <w:lang w:val="es-ES"/>
        </w:rPr>
      </w:pPr>
      <w:r>
        <w:rPr>
          <w:rFonts w:ascii="Montserrat" w:hAnsi="Montserrat"/>
          <w:sz w:val="18"/>
          <w:szCs w:val="18"/>
          <w:lang w:val="es-ES"/>
        </w:rPr>
        <w:t>_</w:t>
      </w:r>
      <w:r w:rsidRPr="00D62E81">
        <w:rPr>
          <w:rFonts w:ascii="Montserrat" w:hAnsi="Montserrat"/>
          <w:sz w:val="18"/>
          <w:szCs w:val="18"/>
          <w:lang w:val="es-ES"/>
        </w:rPr>
        <w:t>____________________</w:t>
      </w:r>
      <w:r w:rsidR="00165355">
        <w:rPr>
          <w:rFonts w:ascii="Montserrat" w:hAnsi="Montserrat"/>
          <w:sz w:val="18"/>
          <w:szCs w:val="18"/>
          <w:lang w:val="es-ES"/>
        </w:rPr>
        <w:t>_</w:t>
      </w:r>
      <w:r w:rsidRPr="00D62E81">
        <w:rPr>
          <w:rFonts w:ascii="Montserrat" w:hAnsi="Montserrat"/>
          <w:sz w:val="18"/>
          <w:szCs w:val="18"/>
          <w:lang w:val="es-ES"/>
        </w:rPr>
        <w:t xml:space="preserve">                                 </w:t>
      </w:r>
      <w:r>
        <w:rPr>
          <w:rFonts w:ascii="Montserrat" w:hAnsi="Montserrat"/>
          <w:sz w:val="18"/>
          <w:szCs w:val="18"/>
          <w:lang w:val="es-ES"/>
        </w:rPr>
        <w:tab/>
      </w:r>
      <w:r w:rsidRPr="00D62E81">
        <w:rPr>
          <w:rFonts w:ascii="Montserrat" w:hAnsi="Montserrat"/>
          <w:sz w:val="18"/>
          <w:szCs w:val="18"/>
          <w:lang w:val="es-ES"/>
        </w:rPr>
        <w:t xml:space="preserve"> </w:t>
      </w:r>
      <w:r>
        <w:rPr>
          <w:rFonts w:ascii="Montserrat" w:hAnsi="Montserrat"/>
          <w:sz w:val="18"/>
          <w:szCs w:val="18"/>
          <w:lang w:val="es-ES"/>
        </w:rPr>
        <w:tab/>
      </w:r>
      <w:r w:rsidR="00165355">
        <w:rPr>
          <w:rFonts w:ascii="Montserrat" w:hAnsi="Montserrat"/>
          <w:sz w:val="18"/>
          <w:szCs w:val="18"/>
          <w:lang w:val="es-ES"/>
        </w:rPr>
        <w:t xml:space="preserve">     </w:t>
      </w:r>
      <w:r w:rsidR="001212E1">
        <w:rPr>
          <w:rFonts w:ascii="Montserrat" w:hAnsi="Montserrat"/>
          <w:sz w:val="18"/>
          <w:szCs w:val="18"/>
          <w:lang w:val="es-ES"/>
        </w:rPr>
        <w:tab/>
        <w:t xml:space="preserve">        </w:t>
      </w:r>
      <w:r w:rsidRPr="00D62E81">
        <w:rPr>
          <w:rFonts w:ascii="Montserrat" w:hAnsi="Montserrat"/>
          <w:sz w:val="18"/>
          <w:szCs w:val="18"/>
          <w:lang w:val="es-ES"/>
        </w:rPr>
        <w:t>__________________________</w:t>
      </w:r>
    </w:p>
    <w:p w14:paraId="3BC66CC7" w14:textId="53C5A30B" w:rsidR="00D62E81" w:rsidRPr="00D62E81" w:rsidRDefault="00165355" w:rsidP="00D62E81">
      <w:pPr>
        <w:rPr>
          <w:rFonts w:ascii="Montserrat" w:hAnsi="Montserrat"/>
          <w:sz w:val="18"/>
          <w:szCs w:val="18"/>
          <w:lang w:val="es-ES"/>
        </w:rPr>
      </w:pPr>
      <w:r w:rsidRPr="00D62E81">
        <w:rPr>
          <w:rFonts w:ascii="Montserrat" w:hAnsi="Montserrat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1E8F7" wp14:editId="4330310E">
                <wp:simplePos x="0" y="0"/>
                <wp:positionH relativeFrom="column">
                  <wp:posOffset>3128010</wp:posOffset>
                </wp:positionH>
                <wp:positionV relativeFrom="paragraph">
                  <wp:posOffset>10160</wp:posOffset>
                </wp:positionV>
                <wp:extent cx="2676525" cy="447040"/>
                <wp:effectExtent l="0" t="0" r="0" b="0"/>
                <wp:wrapTight wrapText="bothSides">
                  <wp:wrapPolygon edited="0">
                    <wp:start x="307" y="2761"/>
                    <wp:lineTo x="307" y="18409"/>
                    <wp:lineTo x="21062" y="18409"/>
                    <wp:lineTo x="21062" y="2761"/>
                    <wp:lineTo x="307" y="2761"/>
                  </wp:wrapPolygon>
                </wp:wrapTight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71B61" w14:textId="433884E3" w:rsidR="00D62E81" w:rsidRPr="00D62E81" w:rsidRDefault="00165355" w:rsidP="00D62E81">
                            <w:pPr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 xml:space="preserve">                           </w:t>
                            </w:r>
                            <w:r w:rsidR="00D62E81" w:rsidRPr="00D62E81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 xml:space="preserve">Nombre y Firma </w:t>
                            </w:r>
                          </w:p>
                          <w:p w14:paraId="10622498" w14:textId="22E195B2" w:rsidR="00D62E81" w:rsidRPr="00D62E81" w:rsidRDefault="00D62E81" w:rsidP="00D62E81">
                            <w:pPr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 w:rsidRPr="00D62E81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 xml:space="preserve">Coordinador </w:t>
                            </w:r>
                            <w:r w:rsidR="00165355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>Institucional del Programa Tutorías</w:t>
                            </w:r>
                          </w:p>
                          <w:p w14:paraId="20229238" w14:textId="77777777" w:rsidR="00D62E81" w:rsidRDefault="00D62E81" w:rsidP="00D62E81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31E8F7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46.3pt;margin-top:.8pt;width:210.75pt;height:3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" filled="f" stroked="f">
                <v:textbox inset=",7.2pt,,7.2pt">
                  <w:txbxContent>
                    <w:p w14:paraId="4C771B61" w14:textId="433884E3" w:rsidR="00D62E81" w:rsidRPr="00D62E81" w:rsidRDefault="00165355" w:rsidP="00D62E81">
                      <w:pPr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 xml:space="preserve">                           </w:t>
                      </w:r>
                      <w:r w:rsidR="00D62E81" w:rsidRPr="00D62E81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 xml:space="preserve">Nombre y Firma </w:t>
                      </w:r>
                    </w:p>
                    <w:p w14:paraId="10622498" w14:textId="22E195B2" w:rsidR="00D62E81" w:rsidRPr="00D62E81" w:rsidRDefault="00D62E81" w:rsidP="00D62E81">
                      <w:pPr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 w:rsidRPr="00D62E81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 xml:space="preserve">Coordinador </w:t>
                      </w:r>
                      <w:r w:rsidR="00165355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>Institucional del Programa Tutorías</w:t>
                      </w:r>
                    </w:p>
                    <w:p w14:paraId="20229238" w14:textId="77777777" w:rsidR="00D62E81" w:rsidRDefault="00D62E81" w:rsidP="00D62E81"/>
                  </w:txbxContent>
                </v:textbox>
                <w10:wrap type="tight"/>
              </v:shape>
            </w:pict>
          </mc:Fallback>
        </mc:AlternateContent>
      </w:r>
      <w:r w:rsidRPr="00D62E81">
        <w:rPr>
          <w:rFonts w:ascii="Montserrat" w:hAnsi="Montserrat"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C317DB" wp14:editId="68F4BA1D">
                <wp:simplePos x="0" y="0"/>
                <wp:positionH relativeFrom="column">
                  <wp:posOffset>-322580</wp:posOffset>
                </wp:positionH>
                <wp:positionV relativeFrom="paragraph">
                  <wp:posOffset>8890</wp:posOffset>
                </wp:positionV>
                <wp:extent cx="2400300" cy="426720"/>
                <wp:effectExtent l="0" t="0" r="0" b="0"/>
                <wp:wrapThrough wrapText="bothSides">
                  <wp:wrapPolygon edited="0">
                    <wp:start x="343" y="2893"/>
                    <wp:lineTo x="343" y="18321"/>
                    <wp:lineTo x="21086" y="18321"/>
                    <wp:lineTo x="21086" y="2893"/>
                    <wp:lineTo x="343" y="2893"/>
                  </wp:wrapPolygon>
                </wp:wrapThrough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02E41" w14:textId="7274ECB1" w:rsidR="00D62E81" w:rsidRPr="00D62E81" w:rsidRDefault="00165355" w:rsidP="00D62E81">
                            <w:pPr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r w:rsidR="00D62E81" w:rsidRPr="00D62E81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>Nombre y Firma</w:t>
                            </w:r>
                          </w:p>
                          <w:p w14:paraId="440B717E" w14:textId="213342E6" w:rsidR="00D62E81" w:rsidRPr="00D62E81" w:rsidRDefault="00165355" w:rsidP="00D62E81">
                            <w:pPr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 xml:space="preserve">           Jefe de D</w:t>
                            </w:r>
                            <w:r w:rsidR="00D62E81" w:rsidRPr="00D62E81">
                              <w:rPr>
                                <w:rFonts w:ascii="Montserrat" w:hAnsi="Montserrat" w:cs="Arial"/>
                                <w:sz w:val="16"/>
                                <w:szCs w:val="16"/>
                              </w:rPr>
                              <w:t>epartamento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317DB" id="Cuadro de texto 5" o:spid="_x0000_s1027" type="#_x0000_t202" style="position:absolute;margin-left:-25.4pt;margin-top:.7pt;width:189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" filled="f" stroked="f">
                <v:textbox inset=",7.2pt,,7.2pt">
                  <w:txbxContent>
                    <w:p w14:paraId="69502E41" w14:textId="7274ECB1" w:rsidR="00D62E81" w:rsidRPr="00D62E81" w:rsidRDefault="00165355" w:rsidP="00D62E81">
                      <w:pPr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 xml:space="preserve">                 </w:t>
                      </w:r>
                      <w:r w:rsidR="00D62E81" w:rsidRPr="00D62E81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>Nombre y Firma</w:t>
                      </w:r>
                    </w:p>
                    <w:p w14:paraId="440B717E" w14:textId="213342E6" w:rsidR="00D62E81" w:rsidRPr="00D62E81" w:rsidRDefault="00165355" w:rsidP="00D62E81">
                      <w:pPr>
                        <w:rPr>
                          <w:rFonts w:ascii="Montserrat" w:hAnsi="Montserrat" w:cs="Arial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 xml:space="preserve">           Jefe de D</w:t>
                      </w:r>
                      <w:r w:rsidR="00D62E81" w:rsidRPr="00D62E81">
                        <w:rPr>
                          <w:rFonts w:ascii="Montserrat" w:hAnsi="Montserrat" w:cs="Arial"/>
                          <w:sz w:val="16"/>
                          <w:szCs w:val="16"/>
                        </w:rPr>
                        <w:t>epartamento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62E81" w:rsidRPr="00D62E81">
        <w:rPr>
          <w:rFonts w:ascii="Montserrat" w:hAnsi="Montserrat"/>
          <w:sz w:val="18"/>
          <w:szCs w:val="18"/>
          <w:lang w:val="es-ES"/>
        </w:rPr>
        <w:t xml:space="preserve"> </w:t>
      </w:r>
    </w:p>
    <w:p w14:paraId="430C495B" w14:textId="77777777" w:rsidR="004C2C75" w:rsidRPr="00B70F7F" w:rsidRDefault="004C2C75" w:rsidP="00B70F7F"/>
    <w:sectPr w:rsidR="004C2C75" w:rsidRPr="00B70F7F" w:rsidSect="001F29E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835" w:right="1191" w:bottom="1701" w:left="1418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A20BA" w14:textId="77777777" w:rsidR="00CE2C88" w:rsidRDefault="00CE2C88" w:rsidP="00EB40BA">
      <w:r>
        <w:separator/>
      </w:r>
    </w:p>
  </w:endnote>
  <w:endnote w:type="continuationSeparator" w:id="0">
    <w:p w14:paraId="3930C1C9" w14:textId="77777777" w:rsidR="00CE2C88" w:rsidRDefault="00CE2C88" w:rsidP="00EB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42" w:type="dxa"/>
      <w:tblInd w:w="-1078" w:type="dxa"/>
      <w:tblBorders>
        <w:bottom w:val="single" w:sz="12" w:space="0" w:color="C00000"/>
      </w:tblBorders>
      <w:tblLook w:val="04A0" w:firstRow="1" w:lastRow="0" w:firstColumn="1" w:lastColumn="0" w:noHBand="0" w:noVBand="1"/>
    </w:tblPr>
    <w:tblGrid>
      <w:gridCol w:w="2680"/>
      <w:gridCol w:w="5682"/>
      <w:gridCol w:w="2680"/>
    </w:tblGrid>
    <w:tr w:rsidR="001F29EF" w:rsidRPr="002D5A58" w14:paraId="14406828" w14:textId="77777777" w:rsidTr="00577027">
      <w:trPr>
        <w:trHeight w:val="257"/>
      </w:trPr>
      <w:tc>
        <w:tcPr>
          <w:tcW w:w="2680" w:type="dxa"/>
          <w:shd w:val="clear" w:color="auto" w:fill="auto"/>
        </w:tcPr>
        <w:p w14:paraId="1697BECD" w14:textId="2C6813D1" w:rsidR="001F29EF" w:rsidRPr="002D5A58" w:rsidRDefault="001F29EF" w:rsidP="001F29EF">
          <w:pPr>
            <w:tabs>
              <w:tab w:val="center" w:pos="4252"/>
              <w:tab w:val="right" w:pos="8504"/>
            </w:tabs>
            <w:rPr>
              <w:rFonts w:ascii="Arial" w:eastAsia="Calibri" w:hAnsi="Arial" w:cs="Arial"/>
              <w:color w:val="000000"/>
              <w:lang w:eastAsia="es-MX"/>
            </w:rPr>
          </w:pPr>
          <w:r>
            <w:rPr>
              <w:rFonts w:ascii="Arial" w:eastAsia="Calibri" w:hAnsi="Arial" w:cs="Arial"/>
              <w:color w:val="000000"/>
              <w:sz w:val="16"/>
              <w:szCs w:val="16"/>
              <w:lang w:eastAsia="es-MX"/>
            </w:rPr>
            <w:t xml:space="preserve">       </w:t>
          </w:r>
          <w:r w:rsidRPr="002D5A58">
            <w:rPr>
              <w:rFonts w:ascii="Arial" w:eastAsia="Calibri" w:hAnsi="Arial" w:cs="Arial"/>
              <w:b/>
              <w:bCs/>
              <w:color w:val="000000"/>
              <w:sz w:val="18"/>
              <w:szCs w:val="18"/>
              <w:lang w:eastAsia="es-MX"/>
            </w:rPr>
            <w:t xml:space="preserve">                 </w:t>
          </w:r>
        </w:p>
      </w:tc>
      <w:tc>
        <w:tcPr>
          <w:tcW w:w="5682" w:type="dxa"/>
          <w:shd w:val="clear" w:color="auto" w:fill="auto"/>
        </w:tcPr>
        <w:p w14:paraId="567F7877" w14:textId="4E36EB45" w:rsidR="001F29EF" w:rsidRPr="002D5A58" w:rsidRDefault="00C33400" w:rsidP="001F29EF">
          <w:pPr>
            <w:jc w:val="center"/>
            <w:rPr>
              <w:rFonts w:ascii="Arial" w:eastAsia="Calibri" w:hAnsi="Arial" w:cs="Arial"/>
              <w:color w:val="000000"/>
              <w:sz w:val="16"/>
              <w:lang w:eastAsia="es-MX"/>
            </w:rPr>
          </w:pPr>
          <w:r>
            <w:rPr>
              <w:rFonts w:ascii="Arial" w:eastAsia="Calibri" w:hAnsi="Arial" w:cs="Arial"/>
              <w:bCs/>
              <w:color w:val="000000"/>
              <w:sz w:val="16"/>
              <w:szCs w:val="18"/>
              <w:lang w:eastAsia="es-MX"/>
            </w:rPr>
            <w:t xml:space="preserve">            </w:t>
          </w:r>
          <w:r w:rsidR="001F29EF" w:rsidRPr="002D5A58">
            <w:rPr>
              <w:rFonts w:ascii="Arial" w:eastAsia="Calibri" w:hAnsi="Arial" w:cs="Arial"/>
              <w:bCs/>
              <w:color w:val="000000"/>
              <w:sz w:val="16"/>
              <w:szCs w:val="18"/>
              <w:lang w:eastAsia="es-MX"/>
            </w:rPr>
            <w:t xml:space="preserve">        </w:t>
          </w:r>
        </w:p>
      </w:tc>
      <w:tc>
        <w:tcPr>
          <w:tcW w:w="2680" w:type="dxa"/>
          <w:shd w:val="clear" w:color="auto" w:fill="auto"/>
        </w:tcPr>
        <w:p w14:paraId="733D5DB2" w14:textId="1C22D1C8" w:rsidR="001F29EF" w:rsidRPr="002D5A58" w:rsidRDefault="001F29EF" w:rsidP="001F29EF">
          <w:pPr>
            <w:tabs>
              <w:tab w:val="center" w:pos="4252"/>
              <w:tab w:val="right" w:pos="8504"/>
            </w:tabs>
            <w:rPr>
              <w:rFonts w:ascii="Arial" w:eastAsia="Calibri" w:hAnsi="Arial" w:cs="Arial"/>
              <w:bCs/>
              <w:color w:val="000000"/>
              <w:sz w:val="18"/>
              <w:szCs w:val="18"/>
              <w:lang w:eastAsia="es-MX"/>
            </w:rPr>
          </w:pPr>
          <w:r w:rsidRPr="002D5A58">
            <w:rPr>
              <w:rFonts w:ascii="Arial" w:eastAsia="Calibri" w:hAnsi="Arial" w:cs="Arial"/>
              <w:color w:val="000000"/>
              <w:sz w:val="16"/>
              <w:lang w:val="es-ES" w:eastAsia="es-MX"/>
            </w:rPr>
            <w:t xml:space="preserve">                          Página </w:t>
          </w:r>
          <w:r w:rsidRPr="002D5A58">
            <w:rPr>
              <w:rFonts w:ascii="Arial" w:eastAsia="Calibri" w:hAnsi="Arial" w:cs="Arial"/>
              <w:b/>
              <w:bCs/>
              <w:color w:val="000000"/>
              <w:sz w:val="16"/>
              <w:lang w:eastAsia="es-MX"/>
            </w:rPr>
            <w:fldChar w:fldCharType="begin"/>
          </w:r>
          <w:r w:rsidRPr="002D5A58">
            <w:rPr>
              <w:rFonts w:ascii="Arial" w:eastAsia="Calibri" w:hAnsi="Arial" w:cs="Arial"/>
              <w:b/>
              <w:bCs/>
              <w:color w:val="000000"/>
              <w:sz w:val="16"/>
              <w:lang w:eastAsia="es-MX"/>
            </w:rPr>
            <w:instrText>PAGE  \* Arabic  \* MERGEFORMAT</w:instrText>
          </w:r>
          <w:r w:rsidRPr="002D5A58">
            <w:rPr>
              <w:rFonts w:ascii="Arial" w:eastAsia="Calibri" w:hAnsi="Arial" w:cs="Arial"/>
              <w:b/>
              <w:bCs/>
              <w:color w:val="000000"/>
              <w:sz w:val="16"/>
              <w:lang w:eastAsia="es-MX"/>
            </w:rPr>
            <w:fldChar w:fldCharType="separate"/>
          </w:r>
          <w:r w:rsidR="00B60C33" w:rsidRPr="00B60C33">
            <w:rPr>
              <w:rFonts w:ascii="Arial" w:eastAsia="Calibri" w:hAnsi="Arial" w:cs="Arial"/>
              <w:b/>
              <w:bCs/>
              <w:noProof/>
              <w:color w:val="000000"/>
              <w:sz w:val="16"/>
              <w:lang w:val="es-ES" w:eastAsia="es-MX"/>
            </w:rPr>
            <w:t>1</w:t>
          </w:r>
          <w:r w:rsidRPr="002D5A58">
            <w:rPr>
              <w:rFonts w:ascii="Arial" w:eastAsia="Calibri" w:hAnsi="Arial" w:cs="Arial"/>
              <w:b/>
              <w:bCs/>
              <w:color w:val="000000"/>
              <w:sz w:val="16"/>
              <w:lang w:eastAsia="es-MX"/>
            </w:rPr>
            <w:fldChar w:fldCharType="end"/>
          </w:r>
          <w:r w:rsidRPr="002D5A58">
            <w:rPr>
              <w:rFonts w:ascii="Arial" w:eastAsia="Calibri" w:hAnsi="Arial" w:cs="Arial"/>
              <w:color w:val="000000"/>
              <w:sz w:val="16"/>
              <w:lang w:val="es-ES" w:eastAsia="es-MX"/>
            </w:rPr>
            <w:t xml:space="preserve"> de </w:t>
          </w:r>
          <w:r w:rsidRPr="002D5A58">
            <w:rPr>
              <w:rFonts w:ascii="Arial" w:eastAsia="Calibri" w:hAnsi="Arial" w:cs="Arial"/>
              <w:b/>
              <w:bCs/>
              <w:color w:val="000000"/>
              <w:sz w:val="16"/>
              <w:lang w:eastAsia="es-MX"/>
            </w:rPr>
            <w:fldChar w:fldCharType="begin"/>
          </w:r>
          <w:r w:rsidRPr="002D5A58">
            <w:rPr>
              <w:rFonts w:ascii="Arial" w:eastAsia="Calibri" w:hAnsi="Arial" w:cs="Arial"/>
              <w:b/>
              <w:bCs/>
              <w:color w:val="000000"/>
              <w:sz w:val="16"/>
              <w:lang w:eastAsia="es-MX"/>
            </w:rPr>
            <w:instrText>NUMPAGES  \* Arabic  \* MERGEFORMAT</w:instrText>
          </w:r>
          <w:r w:rsidRPr="002D5A58">
            <w:rPr>
              <w:rFonts w:ascii="Arial" w:eastAsia="Calibri" w:hAnsi="Arial" w:cs="Arial"/>
              <w:b/>
              <w:bCs/>
              <w:color w:val="000000"/>
              <w:sz w:val="16"/>
              <w:lang w:eastAsia="es-MX"/>
            </w:rPr>
            <w:fldChar w:fldCharType="separate"/>
          </w:r>
          <w:r w:rsidR="00B60C33" w:rsidRPr="00B60C33">
            <w:rPr>
              <w:rFonts w:ascii="Arial" w:eastAsia="Calibri" w:hAnsi="Arial" w:cs="Arial"/>
              <w:b/>
              <w:bCs/>
              <w:noProof/>
              <w:color w:val="000000"/>
              <w:sz w:val="16"/>
              <w:lang w:val="es-ES" w:eastAsia="es-MX"/>
            </w:rPr>
            <w:t>1</w:t>
          </w:r>
          <w:r w:rsidRPr="002D5A58">
            <w:rPr>
              <w:rFonts w:ascii="Arial" w:eastAsia="Calibri" w:hAnsi="Arial" w:cs="Arial"/>
              <w:b/>
              <w:bCs/>
              <w:color w:val="000000"/>
              <w:sz w:val="16"/>
              <w:lang w:eastAsia="es-MX"/>
            </w:rPr>
            <w:fldChar w:fldCharType="end"/>
          </w:r>
        </w:p>
      </w:tc>
    </w:tr>
  </w:tbl>
  <w:p w14:paraId="0CE89FD6" w14:textId="6F072D5B" w:rsidR="003978CD" w:rsidRDefault="003978CD" w:rsidP="00D951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5C5C6" w14:textId="77777777" w:rsidR="00CE2C88" w:rsidRDefault="00CE2C88" w:rsidP="00EB40BA">
      <w:r>
        <w:separator/>
      </w:r>
    </w:p>
  </w:footnote>
  <w:footnote w:type="continuationSeparator" w:id="0">
    <w:p w14:paraId="3BF7F6DD" w14:textId="77777777" w:rsidR="00CE2C88" w:rsidRDefault="00CE2C88" w:rsidP="00EB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D159B" w14:textId="77777777" w:rsidR="00EB40BA" w:rsidRDefault="00CE2C88">
    <w:pPr>
      <w:pStyle w:val="Header"/>
    </w:pPr>
    <w:r>
      <w:rPr>
        <w:noProof/>
        <w:lang w:eastAsia="es-MX"/>
      </w:rPr>
      <w:pict w14:anchorId="03BC4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48724" o:spid="_x0000_s2059" type="#_x0000_t75" style="position:absolute;margin-left:0;margin-top:0;width:396.05pt;height:396.5pt;z-index:-251657216;mso-position-horizontal:center;mso-position-horizontal-relative:margin;mso-position-vertical:center;mso-position-vertical-relative:margin" o:allowincell="f">
          <v:imagedata r:id="rId1" o:title="bg201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915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50"/>
      <w:gridCol w:w="5615"/>
      <w:gridCol w:w="2650"/>
    </w:tblGrid>
    <w:tr w:rsidR="001F29EF" w14:paraId="75EDF3D4" w14:textId="77777777" w:rsidTr="00577027">
      <w:trPr>
        <w:jc w:val="center"/>
      </w:trPr>
      <w:tc>
        <w:tcPr>
          <w:tcW w:w="2650" w:type="dxa"/>
        </w:tcPr>
        <w:p w14:paraId="5FC5F99F" w14:textId="77777777" w:rsidR="001F29EF" w:rsidRDefault="001F29EF" w:rsidP="001F29EF">
          <w:pPr>
            <w:jc w:val="center"/>
          </w:pPr>
          <w:bookmarkStart w:id="0" w:name="_Hlk499817428"/>
        </w:p>
      </w:tc>
      <w:tc>
        <w:tcPr>
          <w:tcW w:w="5615" w:type="dxa"/>
        </w:tcPr>
        <w:p w14:paraId="490642F8" w14:textId="77777777" w:rsidR="001F29EF" w:rsidRPr="00A46067" w:rsidRDefault="001F29EF" w:rsidP="001F29EF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A46067">
            <w:rPr>
              <w:rFonts w:ascii="Arial" w:hAnsi="Arial" w:cs="Arial"/>
              <w:b/>
              <w:sz w:val="20"/>
              <w:szCs w:val="20"/>
            </w:rPr>
            <w:t>INSTITUTO TECNOLÓGICO DE MORELIA</w:t>
          </w:r>
        </w:p>
        <w:p w14:paraId="104407C0" w14:textId="77777777" w:rsidR="001F29EF" w:rsidRDefault="001F29EF" w:rsidP="001F29EF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1CEA1A8F" w14:textId="5AA77432" w:rsidR="001F29EF" w:rsidRPr="00090864" w:rsidRDefault="00656B51" w:rsidP="009325AF">
          <w:pPr>
            <w:jc w:val="center"/>
            <w:rPr>
              <w:rFonts w:ascii="Arial" w:hAnsi="Arial" w:cs="Arial"/>
              <w:b/>
            </w:rPr>
          </w:pPr>
          <w:r>
            <w:rPr>
              <w:rFonts w:ascii="Montserrat" w:hAnsi="Montserrat"/>
              <w:b/>
              <w:sz w:val="18"/>
              <w:szCs w:val="18"/>
              <w:lang w:val="es-CL"/>
            </w:rPr>
            <w:t>REPORTE DE INVESTIGACIÓN PARA LA PREVENCIÓN DE BAJA POR AUSENTISMO</w:t>
          </w:r>
        </w:p>
      </w:tc>
      <w:tc>
        <w:tcPr>
          <w:tcW w:w="2650" w:type="dxa"/>
        </w:tcPr>
        <w:p w14:paraId="5C099034" w14:textId="77777777" w:rsidR="001F29EF" w:rsidRDefault="001F29EF" w:rsidP="001F29EF">
          <w:pPr>
            <w:jc w:val="center"/>
          </w:pPr>
        </w:p>
      </w:tc>
    </w:tr>
    <w:tr w:rsidR="001F29EF" w14:paraId="2EF313B8" w14:textId="77777777" w:rsidTr="00577027">
      <w:trPr>
        <w:jc w:val="center"/>
      </w:trPr>
      <w:tc>
        <w:tcPr>
          <w:tcW w:w="2650" w:type="dxa"/>
        </w:tcPr>
        <w:p w14:paraId="44AFFD28" w14:textId="77777777" w:rsidR="001F29EF" w:rsidRDefault="001F29EF" w:rsidP="001F29EF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4BD37D3D" wp14:editId="0B78717E">
                <wp:simplePos x="0" y="0"/>
                <wp:positionH relativeFrom="column">
                  <wp:posOffset>-8890</wp:posOffset>
                </wp:positionH>
                <wp:positionV relativeFrom="paragraph">
                  <wp:posOffset>-323215</wp:posOffset>
                </wp:positionV>
                <wp:extent cx="1438275" cy="808990"/>
                <wp:effectExtent l="0" t="0" r="0" b="0"/>
                <wp:wrapNone/>
                <wp:docPr id="1" name="Imagen 1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15" w:type="dxa"/>
        </w:tcPr>
        <w:p w14:paraId="2E8FCC29" w14:textId="77777777" w:rsidR="001F29EF" w:rsidRPr="004167AD" w:rsidRDefault="001F29EF" w:rsidP="001F29EF">
          <w:pPr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2650" w:type="dxa"/>
        </w:tcPr>
        <w:p w14:paraId="5D98188F" w14:textId="77777777" w:rsidR="001F29EF" w:rsidRDefault="001F29EF" w:rsidP="001F29EF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0" locked="0" layoutInCell="1" allowOverlap="1" wp14:anchorId="26A6AA91" wp14:editId="62EA5491">
                <wp:simplePos x="0" y="0"/>
                <wp:positionH relativeFrom="margin">
                  <wp:posOffset>610235</wp:posOffset>
                </wp:positionH>
                <wp:positionV relativeFrom="paragraph">
                  <wp:posOffset>-346710</wp:posOffset>
                </wp:positionV>
                <wp:extent cx="814753" cy="813646"/>
                <wp:effectExtent l="0" t="0" r="0" b="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53" cy="813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F29EF" w14:paraId="27BE5FDE" w14:textId="77777777" w:rsidTr="00577027">
      <w:trPr>
        <w:jc w:val="center"/>
      </w:trPr>
      <w:tc>
        <w:tcPr>
          <w:tcW w:w="2650" w:type="dxa"/>
        </w:tcPr>
        <w:p w14:paraId="3E4857A8" w14:textId="77777777" w:rsidR="001F29EF" w:rsidRDefault="001F29EF" w:rsidP="001F29EF">
          <w:pPr>
            <w:jc w:val="center"/>
          </w:pPr>
        </w:p>
      </w:tc>
      <w:tc>
        <w:tcPr>
          <w:tcW w:w="5615" w:type="dxa"/>
        </w:tcPr>
        <w:p w14:paraId="78578B64" w14:textId="77777777" w:rsidR="001F29EF" w:rsidRDefault="001F29EF" w:rsidP="001F29EF">
          <w:pPr>
            <w:jc w:val="center"/>
            <w:rPr>
              <w:rFonts w:ascii="Arial" w:hAnsi="Arial" w:cs="Arial"/>
              <w:sz w:val="18"/>
            </w:rPr>
          </w:pPr>
        </w:p>
        <w:p w14:paraId="518B607B" w14:textId="77777777" w:rsidR="001F29EF" w:rsidRPr="009552A7" w:rsidRDefault="001F29EF" w:rsidP="001F29EF">
          <w:pPr>
            <w:rPr>
              <w:rFonts w:ascii="Arial" w:hAnsi="Arial" w:cs="Arial"/>
              <w:sz w:val="18"/>
            </w:rPr>
          </w:pPr>
        </w:p>
      </w:tc>
      <w:tc>
        <w:tcPr>
          <w:tcW w:w="2650" w:type="dxa"/>
        </w:tcPr>
        <w:p w14:paraId="6B0130EA" w14:textId="77777777" w:rsidR="001F29EF" w:rsidRDefault="001F29EF" w:rsidP="001F29EF">
          <w:pPr>
            <w:jc w:val="center"/>
          </w:pPr>
        </w:p>
      </w:tc>
    </w:tr>
    <w:tr w:rsidR="001F29EF" w14:paraId="0B9AC711" w14:textId="77777777" w:rsidTr="00577027">
      <w:trPr>
        <w:jc w:val="center"/>
      </w:trPr>
      <w:tc>
        <w:tcPr>
          <w:tcW w:w="2650" w:type="dxa"/>
        </w:tcPr>
        <w:p w14:paraId="4D709FFD" w14:textId="77777777" w:rsidR="001F29EF" w:rsidRPr="004167AD" w:rsidRDefault="001F29EF" w:rsidP="001F29EF">
          <w:pPr>
            <w:jc w:val="center"/>
            <w:rPr>
              <w:rFonts w:ascii="Arial" w:hAnsi="Arial" w:cs="Arial"/>
            </w:rPr>
          </w:pPr>
        </w:p>
      </w:tc>
      <w:tc>
        <w:tcPr>
          <w:tcW w:w="5615" w:type="dxa"/>
        </w:tcPr>
        <w:p w14:paraId="74B68CAA" w14:textId="77777777" w:rsidR="001F29EF" w:rsidRPr="004167AD" w:rsidRDefault="001F29EF" w:rsidP="001F29EF">
          <w:pPr>
            <w:jc w:val="center"/>
            <w:rPr>
              <w:rFonts w:ascii="Arial" w:hAnsi="Arial" w:cs="Arial"/>
              <w:sz w:val="16"/>
            </w:rPr>
          </w:pPr>
        </w:p>
      </w:tc>
      <w:tc>
        <w:tcPr>
          <w:tcW w:w="2650" w:type="dxa"/>
        </w:tcPr>
        <w:p w14:paraId="1A3F5B35" w14:textId="77777777" w:rsidR="001F29EF" w:rsidRPr="004167AD" w:rsidRDefault="001F29EF" w:rsidP="001F29EF">
          <w:pPr>
            <w:jc w:val="center"/>
            <w:rPr>
              <w:rFonts w:ascii="Arial" w:hAnsi="Arial" w:cs="Arial"/>
              <w:sz w:val="16"/>
            </w:rPr>
          </w:pPr>
        </w:p>
      </w:tc>
    </w:tr>
    <w:bookmarkEnd w:id="0"/>
  </w:tbl>
  <w:p w14:paraId="2B2159CE" w14:textId="44BE3826" w:rsidR="004C2C75" w:rsidRDefault="004C2C75" w:rsidP="00656B5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4EAB1" w14:textId="77777777" w:rsidR="00EB40BA" w:rsidRDefault="00CE2C88">
    <w:pPr>
      <w:pStyle w:val="Header"/>
    </w:pPr>
    <w:r>
      <w:rPr>
        <w:noProof/>
        <w:lang w:eastAsia="es-MX"/>
      </w:rPr>
      <w:pict w14:anchorId="6079CD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848723" o:spid="_x0000_s2058" type="#_x0000_t75" style="position:absolute;margin-left:0;margin-top:0;width:396.05pt;height:396.5pt;z-index:-251658240;mso-position-horizontal:center;mso-position-horizontal-relative:margin;mso-position-vertical:center;mso-position-vertical-relative:margin" o:allowincell="f">
          <v:imagedata r:id="rId1" o:title="bg201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4096" w:nlCheck="1" w:checkStyle="0"/>
  <w:activeWritingStyle w:appName="MSWord" w:lang="pt-BR" w:vendorID="64" w:dllVersion="0" w:nlCheck="1" w:checkStyle="0"/>
  <w:activeWritingStyle w:appName="MSWord" w:lang="es-ES_tradnl" w:vendorID="64" w:dllVersion="6" w:nlCheck="1" w:checkStyle="0"/>
  <w:activeWritingStyle w:appName="MSWord" w:lang="es-CL" w:vendorID="64" w:dllVersion="6" w:nlCheck="1" w:checkStyle="0"/>
  <w:activeWritingStyle w:appName="MSWord" w:lang="es-CL" w:vendorID="64" w:dllVersion="4096" w:nlCheck="1" w:checkStyle="0"/>
  <w:activeWritingStyle w:appName="MSWord" w:lang="es-MX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C75"/>
    <w:rsid w:val="00002677"/>
    <w:rsid w:val="0005692C"/>
    <w:rsid w:val="000605E9"/>
    <w:rsid w:val="000729F6"/>
    <w:rsid w:val="000A2BAD"/>
    <w:rsid w:val="000A7BF9"/>
    <w:rsid w:val="000D1113"/>
    <w:rsid w:val="0011057E"/>
    <w:rsid w:val="001212E1"/>
    <w:rsid w:val="001352DF"/>
    <w:rsid w:val="00137A3B"/>
    <w:rsid w:val="00143B34"/>
    <w:rsid w:val="00165355"/>
    <w:rsid w:val="001D0BCC"/>
    <w:rsid w:val="001F29EF"/>
    <w:rsid w:val="00265B3C"/>
    <w:rsid w:val="002760C0"/>
    <w:rsid w:val="002853D7"/>
    <w:rsid w:val="0028578A"/>
    <w:rsid w:val="002A68D5"/>
    <w:rsid w:val="002E08DC"/>
    <w:rsid w:val="002E5D0D"/>
    <w:rsid w:val="002F01AA"/>
    <w:rsid w:val="002F3DAE"/>
    <w:rsid w:val="00316059"/>
    <w:rsid w:val="00325540"/>
    <w:rsid w:val="00367DE6"/>
    <w:rsid w:val="003978CD"/>
    <w:rsid w:val="003A0283"/>
    <w:rsid w:val="00405F34"/>
    <w:rsid w:val="004126FE"/>
    <w:rsid w:val="004171CF"/>
    <w:rsid w:val="0048159E"/>
    <w:rsid w:val="004C2C75"/>
    <w:rsid w:val="004D5500"/>
    <w:rsid w:val="00505AF9"/>
    <w:rsid w:val="00536420"/>
    <w:rsid w:val="005C5F7F"/>
    <w:rsid w:val="005D4233"/>
    <w:rsid w:val="00625918"/>
    <w:rsid w:val="00656B51"/>
    <w:rsid w:val="0065748D"/>
    <w:rsid w:val="00670B48"/>
    <w:rsid w:val="00694313"/>
    <w:rsid w:val="006C0C9E"/>
    <w:rsid w:val="006C580D"/>
    <w:rsid w:val="007271CD"/>
    <w:rsid w:val="00747721"/>
    <w:rsid w:val="007613C9"/>
    <w:rsid w:val="00772BD4"/>
    <w:rsid w:val="00773B50"/>
    <w:rsid w:val="00776088"/>
    <w:rsid w:val="00787F48"/>
    <w:rsid w:val="0079011F"/>
    <w:rsid w:val="007946A1"/>
    <w:rsid w:val="007C0593"/>
    <w:rsid w:val="00814C3D"/>
    <w:rsid w:val="00835352"/>
    <w:rsid w:val="008814CE"/>
    <w:rsid w:val="00886C3F"/>
    <w:rsid w:val="008D56C2"/>
    <w:rsid w:val="008D581B"/>
    <w:rsid w:val="009325AF"/>
    <w:rsid w:val="0095726A"/>
    <w:rsid w:val="009A5ABC"/>
    <w:rsid w:val="009D76A8"/>
    <w:rsid w:val="009D786D"/>
    <w:rsid w:val="009E44CC"/>
    <w:rsid w:val="009F2B48"/>
    <w:rsid w:val="00A01590"/>
    <w:rsid w:val="00A53E9D"/>
    <w:rsid w:val="00A7039E"/>
    <w:rsid w:val="00A758FF"/>
    <w:rsid w:val="00A75BCB"/>
    <w:rsid w:val="00AB3800"/>
    <w:rsid w:val="00AF126A"/>
    <w:rsid w:val="00AF5598"/>
    <w:rsid w:val="00B01142"/>
    <w:rsid w:val="00B1134E"/>
    <w:rsid w:val="00B23329"/>
    <w:rsid w:val="00B42EED"/>
    <w:rsid w:val="00B60C33"/>
    <w:rsid w:val="00B6708E"/>
    <w:rsid w:val="00B70F7F"/>
    <w:rsid w:val="00B75D6E"/>
    <w:rsid w:val="00B92D70"/>
    <w:rsid w:val="00C13C1A"/>
    <w:rsid w:val="00C20D5D"/>
    <w:rsid w:val="00C33400"/>
    <w:rsid w:val="00C53AE1"/>
    <w:rsid w:val="00C87BD6"/>
    <w:rsid w:val="00CE2C88"/>
    <w:rsid w:val="00D04377"/>
    <w:rsid w:val="00D377C3"/>
    <w:rsid w:val="00D62E81"/>
    <w:rsid w:val="00D74B60"/>
    <w:rsid w:val="00D95107"/>
    <w:rsid w:val="00DB4A81"/>
    <w:rsid w:val="00DC1C70"/>
    <w:rsid w:val="00DC3AB3"/>
    <w:rsid w:val="00E31A1D"/>
    <w:rsid w:val="00EB40BA"/>
    <w:rsid w:val="00EE449D"/>
    <w:rsid w:val="00F07086"/>
    <w:rsid w:val="00F11E6C"/>
    <w:rsid w:val="00F1645C"/>
    <w:rsid w:val="00F341A9"/>
    <w:rsid w:val="00F40842"/>
    <w:rsid w:val="00F50F9B"/>
    <w:rsid w:val="00F52A30"/>
    <w:rsid w:val="00F566E2"/>
    <w:rsid w:val="00F60536"/>
    <w:rsid w:val="00F65B57"/>
    <w:rsid w:val="00F76326"/>
    <w:rsid w:val="00F83343"/>
    <w:rsid w:val="00FC4805"/>
    <w:rsid w:val="00FD2319"/>
    <w:rsid w:val="00FD418F"/>
    <w:rsid w:val="00FE4603"/>
    <w:rsid w:val="00FF19D3"/>
    <w:rsid w:val="00FF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30A7EEB"/>
  <w15:docId w15:val="{A3726538-C359-431A-999C-91316DF1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F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0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B40BA"/>
  </w:style>
  <w:style w:type="paragraph" w:styleId="Footer">
    <w:name w:val="footer"/>
    <w:basedOn w:val="Normal"/>
    <w:link w:val="FooterChar"/>
    <w:uiPriority w:val="99"/>
    <w:unhideWhenUsed/>
    <w:rsid w:val="00EB40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B40BA"/>
  </w:style>
  <w:style w:type="paragraph" w:styleId="BalloonText">
    <w:name w:val="Balloon Text"/>
    <w:basedOn w:val="Normal"/>
    <w:link w:val="BalloonTextChar"/>
    <w:uiPriority w:val="99"/>
    <w:semiHidden/>
    <w:unhideWhenUsed/>
    <w:rsid w:val="003978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8CD"/>
    <w:rPr>
      <w:rFonts w:ascii="Tahoma" w:eastAsia="Times New Roman" w:hAnsi="Tahoma" w:cs="Tahoma"/>
      <w:sz w:val="16"/>
      <w:szCs w:val="16"/>
      <w:lang w:eastAsia="es-ES"/>
    </w:rPr>
  </w:style>
  <w:style w:type="table" w:styleId="TableGrid">
    <w:name w:val="Table Grid"/>
    <w:basedOn w:val="TableNormal"/>
    <w:uiPriority w:val="59"/>
    <w:rsid w:val="001F2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\Downloads\ITM_sisgesintegr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ITM_sisgesintegral</Template>
  <TotalTime>6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francisco vazquez villanueva</dc:creator>
  <cp:keywords/>
  <dc:description/>
  <cp:lastModifiedBy>Carlos Sebastian Rodriguez</cp:lastModifiedBy>
  <cp:revision>5</cp:revision>
  <cp:lastPrinted>2020-06-01T09:30:00Z</cp:lastPrinted>
  <dcterms:created xsi:type="dcterms:W3CDTF">2020-06-01T09:23:00Z</dcterms:created>
  <dcterms:modified xsi:type="dcterms:W3CDTF">2020-06-01T09:30:00Z</dcterms:modified>
</cp:coreProperties>
</file>