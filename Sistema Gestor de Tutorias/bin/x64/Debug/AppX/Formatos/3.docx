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A4F7" w14:textId="11BFA526" w:rsidR="00B70F7F" w:rsidRDefault="00C13C1A" w:rsidP="00C13C1A">
      <w:pPr>
        <w:ind w:right="51"/>
        <w:jc w:val="center"/>
        <w:rPr>
          <w:rFonts w:ascii="Adobe Caslon Pro" w:hAnsi="Adobe Caslon Pro"/>
          <w:sz w:val="18"/>
          <w:szCs w:val="18"/>
        </w:rPr>
      </w:pPr>
      <w:r w:rsidRPr="00217694">
        <w:rPr>
          <w:rFonts w:ascii="Montserrat Medium" w:hAnsi="Montserrat Medium"/>
          <w:b/>
          <w:color w:val="000000"/>
          <w:sz w:val="16"/>
          <w:szCs w:val="16"/>
          <w:shd w:val="clear" w:color="auto" w:fill="FFFFFF"/>
          <w:lang w:val="es-ES_tradnl" w:eastAsia="es-ES_tradnl"/>
        </w:rPr>
        <w:t>“</w:t>
      </w:r>
      <w:r w:rsidRPr="00217694">
        <w:rPr>
          <w:rFonts w:ascii="Montserrat Medium" w:hAnsi="Montserrat Medium"/>
          <w:b/>
          <w:bCs/>
          <w:color w:val="000000"/>
          <w:sz w:val="16"/>
          <w:szCs w:val="16"/>
          <w:shd w:val="clear" w:color="auto" w:fill="FFFFFF"/>
          <w:lang w:val="es-ES_tradnl" w:eastAsia="es-ES_tradnl"/>
        </w:rPr>
        <w:t>2019, Año del Caudillo del Sur, Emiliano Zapata</w:t>
      </w:r>
      <w:r w:rsidRPr="00217694">
        <w:rPr>
          <w:rFonts w:ascii="Montserrat Medium" w:hAnsi="Montserrat Medium"/>
          <w:b/>
          <w:color w:val="000000"/>
          <w:sz w:val="16"/>
          <w:szCs w:val="16"/>
          <w:shd w:val="clear" w:color="auto" w:fill="FFFFFF"/>
          <w:lang w:val="es-ES_tradnl" w:eastAsia="es-ES_tradnl"/>
        </w:rPr>
        <w:t>”</w:t>
      </w:r>
    </w:p>
    <w:p w14:paraId="4DF3735E" w14:textId="77777777" w:rsidR="00B70F7F" w:rsidRDefault="00B70F7F" w:rsidP="00B70F7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0F9DBC9C" w14:textId="77777777" w:rsidR="00B70F7F" w:rsidRDefault="00B70F7F" w:rsidP="00B70F7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766CDEE3" w14:textId="77777777" w:rsidR="00D62E81" w:rsidRPr="00D62E81" w:rsidRDefault="00D62E81" w:rsidP="00D62E81">
      <w:pPr>
        <w:ind w:left="-426"/>
        <w:rPr>
          <w:rFonts w:ascii="Montserrat" w:hAnsi="Montserrat"/>
          <w:b/>
          <w:sz w:val="18"/>
          <w:szCs w:val="18"/>
          <w:lang w:val="es-CL"/>
        </w:rPr>
      </w:pPr>
      <w:r w:rsidRPr="00D62E81">
        <w:rPr>
          <w:rFonts w:ascii="Montserrat" w:hAnsi="Montserrat"/>
          <w:b/>
          <w:sz w:val="18"/>
          <w:szCs w:val="18"/>
          <w:lang w:val="es-CL"/>
        </w:rPr>
        <w:t>INSTITUTO TECNOLÓGICO DE MORELIA</w:t>
      </w:r>
    </w:p>
    <w:p w14:paraId="49AF8F65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>SUBDIRECCIÓN ACADEMICA</w:t>
      </w:r>
    </w:p>
    <w:p w14:paraId="6F1CE2F1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 xml:space="preserve">DEPARTAMENTO DE DESARROLLO ACADÉMICO </w:t>
      </w:r>
    </w:p>
    <w:p w14:paraId="423B1BCE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>COORDINACIÓN DE TUTORÍAS INSTITUCIONALES</w:t>
      </w:r>
    </w:p>
    <w:p w14:paraId="70A6892C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</w:p>
    <w:p w14:paraId="3FE946EF" w14:textId="522F8A3A" w:rsidR="00D62E81" w:rsidRPr="00D62E81" w:rsidRDefault="00143B34" w:rsidP="00143B34">
      <w:pPr>
        <w:ind w:left="-426"/>
        <w:jc w:val="center"/>
        <w:rPr>
          <w:rFonts w:ascii="Montserrat" w:hAnsi="Montserrat"/>
          <w:b/>
          <w:sz w:val="18"/>
          <w:szCs w:val="18"/>
          <w:lang w:val="es-CL"/>
        </w:rPr>
      </w:pPr>
      <w:r w:rsidRPr="00D62E81">
        <w:rPr>
          <w:rFonts w:ascii="Montserrat" w:hAnsi="Montserrat"/>
          <w:b/>
          <w:sz w:val="18"/>
          <w:szCs w:val="18"/>
          <w:lang w:val="es-CL"/>
        </w:rPr>
        <w:t>FORMATO DE CANALIZACIÓN INTERNA A ATENCIÓN PSICOLÓGICA</w:t>
      </w:r>
    </w:p>
    <w:p w14:paraId="735312AB" w14:textId="77777777" w:rsidR="00D62E81" w:rsidRPr="00D62E81" w:rsidRDefault="00D62E81" w:rsidP="00D62E81">
      <w:pPr>
        <w:rPr>
          <w:rFonts w:ascii="Montserrat" w:hAnsi="Montserrat"/>
          <w:b/>
          <w:sz w:val="18"/>
          <w:szCs w:val="18"/>
          <w:lang w:val="es-CL"/>
        </w:rPr>
      </w:pPr>
    </w:p>
    <w:tbl>
      <w:tblPr>
        <w:tblW w:w="0" w:type="auto"/>
        <w:jc w:val="righ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2520"/>
      </w:tblGrid>
      <w:tr w:rsidR="00D62E81" w:rsidRPr="00D62E81" w14:paraId="465C3671" w14:textId="77777777" w:rsidTr="0068577B">
        <w:trPr>
          <w:jc w:val="right"/>
        </w:trPr>
        <w:tc>
          <w:tcPr>
            <w:tcW w:w="990" w:type="dxa"/>
            <w:shd w:val="clear" w:color="auto" w:fill="auto"/>
          </w:tcPr>
          <w:p w14:paraId="55000DC6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 xml:space="preserve">Fecha: 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1D553E" w14:textId="3CC1D534" w:rsidR="00D62E81" w:rsidRPr="00D62E81" w:rsidRDefault="00663523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&lt;</w:t>
            </w:r>
            <w:r w:rsidR="00A74864">
              <w:rPr>
                <w:rFonts w:ascii="Montserrat" w:hAnsi="Montserrat"/>
                <w:b/>
                <w:sz w:val="18"/>
                <w:szCs w:val="18"/>
                <w:lang w:val="es-CL"/>
              </w:rPr>
              <w:t>[</w:t>
            </w: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Fecha</w:t>
            </w:r>
            <w:r w:rsidR="00A74864">
              <w:rPr>
                <w:rFonts w:ascii="Montserrat" w:hAnsi="Montserrat"/>
                <w:b/>
                <w:sz w:val="18"/>
                <w:szCs w:val="18"/>
                <w:lang w:val="es-CL"/>
              </w:rPr>
              <w:t>]</w:t>
            </w: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&gt;</w:t>
            </w:r>
          </w:p>
        </w:tc>
      </w:tr>
    </w:tbl>
    <w:p w14:paraId="5AA15DE6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CL"/>
        </w:rPr>
      </w:pPr>
    </w:p>
    <w:tbl>
      <w:tblPr>
        <w:tblW w:w="9567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74"/>
        <w:gridCol w:w="1073"/>
        <w:gridCol w:w="240"/>
        <w:gridCol w:w="4072"/>
        <w:gridCol w:w="1262"/>
        <w:gridCol w:w="1846"/>
      </w:tblGrid>
      <w:tr w:rsidR="00D62E81" w:rsidRPr="00D62E81" w14:paraId="25DCC5CC" w14:textId="77777777" w:rsidTr="0068577B">
        <w:trPr>
          <w:cantSplit/>
          <w:trHeight w:val="223"/>
        </w:trPr>
        <w:tc>
          <w:tcPr>
            <w:tcW w:w="2387" w:type="dxa"/>
            <w:gridSpan w:val="3"/>
          </w:tcPr>
          <w:p w14:paraId="7B9C1A04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Nombre del alumno (a) y matricula:</w:t>
            </w:r>
          </w:p>
        </w:tc>
        <w:tc>
          <w:tcPr>
            <w:tcW w:w="7180" w:type="dxa"/>
            <w:gridSpan w:val="3"/>
            <w:tcBorders>
              <w:bottom w:val="single" w:sz="4" w:space="0" w:color="auto"/>
            </w:tcBorders>
          </w:tcPr>
          <w:p w14:paraId="2E9F0703" w14:textId="37E27D11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 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Nombre_Matricula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</w:tr>
      <w:tr w:rsidR="00D62E81" w:rsidRPr="00D62E81" w14:paraId="6535C2B4" w14:textId="77777777" w:rsidTr="0068577B">
        <w:trPr>
          <w:cantSplit/>
          <w:trHeight w:val="223"/>
        </w:trPr>
        <w:tc>
          <w:tcPr>
            <w:tcW w:w="2147" w:type="dxa"/>
            <w:gridSpan w:val="2"/>
          </w:tcPr>
          <w:p w14:paraId="1DA6B334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Nombre del tutor:</w:t>
            </w:r>
          </w:p>
        </w:tc>
        <w:tc>
          <w:tcPr>
            <w:tcW w:w="7420" w:type="dxa"/>
            <w:gridSpan w:val="4"/>
            <w:tcBorders>
              <w:bottom w:val="single" w:sz="4" w:space="0" w:color="auto"/>
            </w:tcBorders>
          </w:tcPr>
          <w:p w14:paraId="1F35922E" w14:textId="11F528FE" w:rsidR="00D62E81" w:rsidRPr="00D62E81" w:rsidRDefault="0066352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Nombre_Tutor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</w:tr>
      <w:tr w:rsidR="00D62E81" w:rsidRPr="00D62E81" w14:paraId="4DF4A1F8" w14:textId="77777777" w:rsidTr="0068577B">
        <w:trPr>
          <w:cantSplit/>
          <w:trHeight w:val="223"/>
        </w:trPr>
        <w:tc>
          <w:tcPr>
            <w:tcW w:w="1074" w:type="dxa"/>
          </w:tcPr>
          <w:p w14:paraId="4ADDD91C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ES"/>
              </w:rPr>
              <w:t>Carrera:</w:t>
            </w:r>
          </w:p>
        </w:tc>
        <w:tc>
          <w:tcPr>
            <w:tcW w:w="5385" w:type="dxa"/>
            <w:gridSpan w:val="3"/>
            <w:tcBorders>
              <w:bottom w:val="single" w:sz="4" w:space="0" w:color="auto"/>
            </w:tcBorders>
          </w:tcPr>
          <w:p w14:paraId="3BDEDE8A" w14:textId="75A215A5" w:rsidR="00D62E81" w:rsidRPr="00D62E81" w:rsidRDefault="0066352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Carrera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  <w:tc>
          <w:tcPr>
            <w:tcW w:w="1262" w:type="dxa"/>
          </w:tcPr>
          <w:p w14:paraId="700C2607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ES"/>
              </w:rPr>
              <w:t>Semestre: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1D1BC8D7" w14:textId="3E6097A4" w:rsidR="00D62E81" w:rsidRPr="00D62E81" w:rsidRDefault="0066352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Semestre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</w:tr>
    </w:tbl>
    <w:p w14:paraId="3CF673F8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CL"/>
        </w:rPr>
      </w:pPr>
    </w:p>
    <w:tbl>
      <w:tblPr>
        <w:tblW w:w="0" w:type="auto"/>
        <w:tblInd w:w="-466" w:type="dxa"/>
        <w:tblLook w:val="01E0" w:firstRow="1" w:lastRow="1" w:firstColumn="1" w:lastColumn="1" w:noHBand="0" w:noVBand="0"/>
      </w:tblPr>
      <w:tblGrid>
        <w:gridCol w:w="8830"/>
      </w:tblGrid>
      <w:tr w:rsidR="00D62E81" w:rsidRPr="00AF126A" w14:paraId="084BAC72" w14:textId="77777777" w:rsidTr="00AF126A">
        <w:tc>
          <w:tcPr>
            <w:tcW w:w="8830" w:type="dxa"/>
            <w:shd w:val="clear" w:color="auto" w:fill="auto"/>
          </w:tcPr>
          <w:p w14:paraId="1ABB7E65" w14:textId="77777777" w:rsidR="00D62E81" w:rsidRDefault="00D62E81" w:rsidP="00AF126A">
            <w:pPr>
              <w:jc w:val="center"/>
              <w:rPr>
                <w:rFonts w:ascii="Montserrat" w:hAnsi="Montserrat"/>
                <w:sz w:val="18"/>
                <w:szCs w:val="18"/>
                <w:u w:val="single"/>
                <w:lang w:val="es-CL"/>
              </w:rPr>
            </w:pPr>
            <w:r w:rsidRPr="00AF126A">
              <w:rPr>
                <w:rFonts w:ascii="Montserrat" w:hAnsi="Montserrat"/>
                <w:sz w:val="18"/>
                <w:szCs w:val="18"/>
                <w:u w:val="single"/>
                <w:lang w:val="es-CL"/>
              </w:rPr>
              <w:t>Motivo de canalización</w:t>
            </w:r>
          </w:p>
          <w:p w14:paraId="55CBD8DE" w14:textId="77777777" w:rsidR="00AF126A" w:rsidRPr="00AF126A" w:rsidRDefault="00AF126A" w:rsidP="00AF126A">
            <w:pPr>
              <w:jc w:val="center"/>
              <w:rPr>
                <w:rFonts w:ascii="Montserrat" w:hAnsi="Montserrat"/>
                <w:sz w:val="18"/>
                <w:szCs w:val="18"/>
                <w:u w:val="single"/>
                <w:lang w:val="es-CL"/>
              </w:rPr>
            </w:pPr>
          </w:p>
        </w:tc>
      </w:tr>
    </w:tbl>
    <w:p w14:paraId="5A234530" w14:textId="77777777" w:rsidR="00D62E81" w:rsidRPr="00D62E81" w:rsidRDefault="00D62E81" w:rsidP="00D62E81">
      <w:pPr>
        <w:rPr>
          <w:rFonts w:ascii="Montserrat" w:hAnsi="Montserrat"/>
          <w:vanish/>
          <w:sz w:val="18"/>
          <w:szCs w:val="18"/>
          <w:lang w:val="es-ES"/>
        </w:rPr>
      </w:pPr>
    </w:p>
    <w:tbl>
      <w:tblPr>
        <w:tblW w:w="9567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"/>
        <w:gridCol w:w="954"/>
        <w:gridCol w:w="2322"/>
        <w:gridCol w:w="712"/>
        <w:gridCol w:w="412"/>
        <w:gridCol w:w="4180"/>
        <w:gridCol w:w="954"/>
        <w:gridCol w:w="6"/>
      </w:tblGrid>
      <w:tr w:rsidR="00D62E81" w:rsidRPr="00D62E81" w14:paraId="08050348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16222FFC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Tristeza profunda o constante</w:t>
            </w:r>
          </w:p>
        </w:tc>
        <w:tc>
          <w:tcPr>
            <w:tcW w:w="712" w:type="dxa"/>
            <w:vAlign w:val="center"/>
          </w:tcPr>
          <w:p w14:paraId="38979F74" w14:textId="79B9111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a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2BCCF4D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0DAA65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Cambios súbitos de estado de animo</w:t>
            </w:r>
          </w:p>
        </w:tc>
        <w:tc>
          <w:tcPr>
            <w:tcW w:w="954" w:type="dxa"/>
            <w:vAlign w:val="center"/>
          </w:tcPr>
          <w:p w14:paraId="0F2B37B6" w14:textId="7A7A50E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g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69E5895C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435BA38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Angustia</w:t>
            </w:r>
          </w:p>
        </w:tc>
        <w:tc>
          <w:tcPr>
            <w:tcW w:w="712" w:type="dxa"/>
            <w:vAlign w:val="center"/>
          </w:tcPr>
          <w:p w14:paraId="2D9DE2CA" w14:textId="356F8910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b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1D122A5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5CEE0B1D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Excitación o alteración psicomotriz</w:t>
            </w:r>
          </w:p>
        </w:tc>
        <w:tc>
          <w:tcPr>
            <w:tcW w:w="954" w:type="dxa"/>
            <w:vAlign w:val="center"/>
          </w:tcPr>
          <w:p w14:paraId="332D3F63" w14:textId="64CF2EBF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h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63552AE6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5D38AC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Ansiedad</w:t>
            </w:r>
          </w:p>
        </w:tc>
        <w:tc>
          <w:tcPr>
            <w:tcW w:w="712" w:type="dxa"/>
            <w:vAlign w:val="center"/>
          </w:tcPr>
          <w:p w14:paraId="3F80C865" w14:textId="3822DC6F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c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4A94901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40680A62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Irritabilidad constante sin motivo aparente</w:t>
            </w:r>
          </w:p>
        </w:tc>
        <w:tc>
          <w:tcPr>
            <w:tcW w:w="954" w:type="dxa"/>
            <w:vAlign w:val="center"/>
          </w:tcPr>
          <w:p w14:paraId="72633780" w14:textId="12DC8648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i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253CA034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555BAE11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Desesperación constante</w:t>
            </w:r>
          </w:p>
        </w:tc>
        <w:tc>
          <w:tcPr>
            <w:tcW w:w="712" w:type="dxa"/>
            <w:vAlign w:val="center"/>
          </w:tcPr>
          <w:p w14:paraId="3931AD53" w14:textId="47B153CD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d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41D3194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5A7C8CC2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Consumo de drogas</w:t>
            </w:r>
          </w:p>
        </w:tc>
        <w:tc>
          <w:tcPr>
            <w:tcW w:w="954" w:type="dxa"/>
            <w:vAlign w:val="center"/>
          </w:tcPr>
          <w:p w14:paraId="7730C684" w14:textId="0A905206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j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5795EAC8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1DAB43F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Llanto súbito o continuo</w:t>
            </w:r>
          </w:p>
        </w:tc>
        <w:tc>
          <w:tcPr>
            <w:tcW w:w="712" w:type="dxa"/>
            <w:vAlign w:val="center"/>
          </w:tcPr>
          <w:p w14:paraId="5E41A80E" w14:textId="15110D1B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e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17D912C1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DB13EA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Dificultades severas de aprendizaje</w:t>
            </w:r>
          </w:p>
        </w:tc>
        <w:tc>
          <w:tcPr>
            <w:tcW w:w="954" w:type="dxa"/>
            <w:vAlign w:val="center"/>
          </w:tcPr>
          <w:p w14:paraId="13BD1331" w14:textId="78B58090" w:rsidR="00D62E81" w:rsidRPr="00D62E81" w:rsidRDefault="00663523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(&lt;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k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="00D62E81"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6D1C31AD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D5CEC66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Cambios bruscos de conducta</w:t>
            </w:r>
          </w:p>
        </w:tc>
        <w:tc>
          <w:tcPr>
            <w:tcW w:w="712" w:type="dxa"/>
            <w:vAlign w:val="center"/>
          </w:tcPr>
          <w:p w14:paraId="60E5D48D" w14:textId="419D0D8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f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6C181AB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3C58AC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Auto agresiones </w:t>
            </w:r>
          </w:p>
        </w:tc>
        <w:tc>
          <w:tcPr>
            <w:tcW w:w="954" w:type="dxa"/>
            <w:vAlign w:val="center"/>
          </w:tcPr>
          <w:p w14:paraId="7C69422A" w14:textId="51E84C04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l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29D2FE96" w14:textId="77777777" w:rsidTr="00D62E81">
        <w:trPr>
          <w:cantSplit/>
          <w:trHeight w:val="223"/>
        </w:trPr>
        <w:tc>
          <w:tcPr>
            <w:tcW w:w="981" w:type="dxa"/>
            <w:gridSpan w:val="2"/>
          </w:tcPr>
          <w:p w14:paraId="48BEE15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Otros :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14:paraId="5DD75B36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</w:tbl>
    <w:p w14:paraId="1E7D7D69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tbl>
      <w:tblPr>
        <w:tblW w:w="9567" w:type="dxa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67"/>
      </w:tblGrid>
      <w:tr w:rsidR="00D62E81" w:rsidRPr="00D62E81" w14:paraId="4631B8FE" w14:textId="77777777" w:rsidTr="0068577B">
        <w:trPr>
          <w:cantSplit/>
          <w:trHeight w:val="223"/>
        </w:trPr>
        <w:tc>
          <w:tcPr>
            <w:tcW w:w="9567" w:type="dxa"/>
            <w:shd w:val="solid" w:color="C0C0C0" w:fill="auto"/>
          </w:tcPr>
          <w:p w14:paraId="4F40F278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</w:rPr>
              <w:t xml:space="preserve">Desarrollo del problema </w:t>
            </w:r>
          </w:p>
          <w:p w14:paraId="09A2D0D2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</w:rPr>
              <w:t>(Si conoce la situación de origen, descríbala brevemente)</w:t>
            </w:r>
          </w:p>
        </w:tc>
      </w:tr>
      <w:tr w:rsidR="00D62E81" w:rsidRPr="00D62E81" w14:paraId="3A9DCC25" w14:textId="77777777" w:rsidTr="0068577B">
        <w:tblPrEx>
          <w:tblCellMar>
            <w:left w:w="70" w:type="dxa"/>
            <w:right w:w="70" w:type="dxa"/>
          </w:tblCellMar>
        </w:tblPrEx>
        <w:tc>
          <w:tcPr>
            <w:tcW w:w="9567" w:type="dxa"/>
          </w:tcPr>
          <w:p w14:paraId="7C92C4A8" w14:textId="713365ED" w:rsidR="00D62E81" w:rsidRPr="00D62E81" w:rsidRDefault="00663523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Desarrollo_Problema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  <w:p w14:paraId="258F5FD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85B6EE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36BB551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4BBB0DE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211D8A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1B2125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776042D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558AD5CA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4A387D0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742041F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148E855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</w:tbl>
    <w:p w14:paraId="52AD7F1B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373F3794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C18D6CF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2FF58969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F43EC21" w14:textId="42FB2560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ES"/>
        </w:rPr>
      </w:pP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317DB" wp14:editId="00288E0C">
                <wp:simplePos x="0" y="0"/>
                <wp:positionH relativeFrom="column">
                  <wp:posOffset>-341630</wp:posOffset>
                </wp:positionH>
                <wp:positionV relativeFrom="paragraph">
                  <wp:posOffset>176530</wp:posOffset>
                </wp:positionV>
                <wp:extent cx="2400300" cy="426720"/>
                <wp:effectExtent l="0" t="0" r="0" b="0"/>
                <wp:wrapThrough wrapText="bothSides">
                  <wp:wrapPolygon edited="0">
                    <wp:start x="343" y="2893"/>
                    <wp:lineTo x="343" y="18321"/>
                    <wp:lineTo x="21086" y="18321"/>
                    <wp:lineTo x="21086" y="2893"/>
                    <wp:lineTo x="343" y="2893"/>
                  </wp:wrapPolygon>
                </wp:wrapThrough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02E41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Nombre y Firma</w:t>
                            </w:r>
                          </w:p>
                          <w:p w14:paraId="440B717E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Coordinador de tutorías del departamento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317D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26.9pt;margin-top:13.9pt;width:189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" filled="f" stroked="f">
                <v:textbox inset=",7.2pt,,7.2pt">
                  <w:txbxContent>
                    <w:p w14:paraId="69502E41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Nombre y Firma</w:t>
                      </w:r>
                    </w:p>
                    <w:p w14:paraId="440B717E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Coordinador de tutorías del departamento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Montserrat" w:hAnsi="Montserrat"/>
          <w:sz w:val="18"/>
          <w:szCs w:val="18"/>
          <w:lang w:val="es-ES"/>
        </w:rPr>
        <w:t>_</w:t>
      </w:r>
      <w:r w:rsidRPr="00D62E81">
        <w:rPr>
          <w:rFonts w:ascii="Montserrat" w:hAnsi="Montserrat"/>
          <w:sz w:val="18"/>
          <w:szCs w:val="18"/>
          <w:lang w:val="es-ES"/>
        </w:rPr>
        <w:t xml:space="preserve">____________________                                  </w:t>
      </w:r>
      <w:r>
        <w:rPr>
          <w:rFonts w:ascii="Montserrat" w:hAnsi="Montserrat"/>
          <w:sz w:val="18"/>
          <w:szCs w:val="18"/>
          <w:lang w:val="es-ES"/>
        </w:rPr>
        <w:tab/>
      </w:r>
      <w:r w:rsidRPr="00D62E81">
        <w:rPr>
          <w:rFonts w:ascii="Montserrat" w:hAnsi="Montserrat"/>
          <w:sz w:val="18"/>
          <w:szCs w:val="18"/>
          <w:lang w:val="es-ES"/>
        </w:rPr>
        <w:t xml:space="preserve"> </w:t>
      </w:r>
      <w:r>
        <w:rPr>
          <w:rFonts w:ascii="Montserrat" w:hAnsi="Montserrat"/>
          <w:sz w:val="18"/>
          <w:szCs w:val="18"/>
          <w:lang w:val="es-ES"/>
        </w:rPr>
        <w:tab/>
      </w:r>
      <w:r w:rsidRPr="00D62E81">
        <w:rPr>
          <w:rFonts w:ascii="Montserrat" w:hAnsi="Montserrat"/>
          <w:sz w:val="18"/>
          <w:szCs w:val="18"/>
          <w:lang w:val="es-ES"/>
        </w:rPr>
        <w:t>__________________________</w:t>
      </w:r>
    </w:p>
    <w:p w14:paraId="3BC66CC7" w14:textId="37D5B249" w:rsidR="00D62E81" w:rsidRPr="00D62E81" w:rsidRDefault="00143B34" w:rsidP="00D62E81">
      <w:pPr>
        <w:rPr>
          <w:rFonts w:ascii="Montserrat" w:hAnsi="Montserrat"/>
          <w:sz w:val="18"/>
          <w:szCs w:val="18"/>
          <w:lang w:val="es-ES"/>
        </w:rPr>
      </w:pP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1E8F7" wp14:editId="007EA51D">
                <wp:simplePos x="0" y="0"/>
                <wp:positionH relativeFrom="column">
                  <wp:posOffset>3087370</wp:posOffset>
                </wp:positionH>
                <wp:positionV relativeFrom="paragraph">
                  <wp:posOffset>36830</wp:posOffset>
                </wp:positionV>
                <wp:extent cx="2400300" cy="447040"/>
                <wp:effectExtent l="0" t="0" r="0" b="0"/>
                <wp:wrapTight wrapText="bothSides">
                  <wp:wrapPolygon edited="0">
                    <wp:start x="343" y="2761"/>
                    <wp:lineTo x="343" y="18409"/>
                    <wp:lineTo x="21086" y="18409"/>
                    <wp:lineTo x="21086" y="2761"/>
                    <wp:lineTo x="343" y="2761"/>
                  </wp:wrapPolygon>
                </wp:wrapTight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71B61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Nombre y Firma </w:t>
                            </w:r>
                          </w:p>
                          <w:p w14:paraId="10622498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Coordinador de tutorías Institucionales</w:t>
                            </w:r>
                          </w:p>
                          <w:p w14:paraId="20229238" w14:textId="77777777" w:rsidR="00D62E81" w:rsidRDefault="00D62E81" w:rsidP="00D62E8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E8F7" id="Cuadro de texto 8" o:spid="_x0000_s1027" type="#_x0000_t202" style="position:absolute;margin-left:243.1pt;margin-top:2.9pt;width:189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" filled="f" stroked="f">
                <v:textbox inset=",7.2pt,,7.2pt">
                  <w:txbxContent>
                    <w:p w14:paraId="4C771B61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Nombre y Firma </w:t>
                      </w:r>
                    </w:p>
                    <w:p w14:paraId="10622498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Coordinador de tutorías Institucionales</w:t>
                      </w:r>
                    </w:p>
                    <w:p w14:paraId="20229238" w14:textId="77777777" w:rsidR="00D62E81" w:rsidRDefault="00D62E81" w:rsidP="00D62E81"/>
                  </w:txbxContent>
                </v:textbox>
                <w10:wrap type="tight"/>
              </v:shape>
            </w:pict>
          </mc:Fallback>
        </mc:AlternateContent>
      </w:r>
      <w:r w:rsidR="00D62E81" w:rsidRPr="00D62E81">
        <w:rPr>
          <w:rFonts w:ascii="Montserrat" w:hAnsi="Montserrat"/>
          <w:sz w:val="18"/>
          <w:szCs w:val="18"/>
          <w:lang w:val="es-ES"/>
        </w:rPr>
        <w:t xml:space="preserve"> </w:t>
      </w:r>
    </w:p>
    <w:p w14:paraId="430C495B" w14:textId="77777777" w:rsidR="004C2C75" w:rsidRPr="00B70F7F" w:rsidRDefault="004C2C75" w:rsidP="00B70F7F"/>
    <w:sectPr w:rsidR="004C2C75" w:rsidRPr="00B70F7F" w:rsidSect="00D62E81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835" w:right="1191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25E08" w14:textId="77777777" w:rsidR="005D46B4" w:rsidRDefault="005D46B4" w:rsidP="00EB40BA">
      <w:r>
        <w:separator/>
      </w:r>
    </w:p>
  </w:endnote>
  <w:endnote w:type="continuationSeparator" w:id="0">
    <w:p w14:paraId="4BC5BE4B" w14:textId="77777777" w:rsidR="005D46B4" w:rsidRDefault="005D46B4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89FD6" w14:textId="77777777" w:rsidR="003978CD" w:rsidRDefault="008D56C2" w:rsidP="00D95107">
    <w:pPr>
      <w:pStyle w:val="Footer"/>
      <w:jc w:val="center"/>
    </w:pPr>
    <w:r>
      <w:rPr>
        <w:noProof/>
        <w:lang w:eastAsia="es-MX"/>
      </w:rPr>
      <w:drawing>
        <wp:inline distT="0" distB="0" distL="0" distR="0" wp14:anchorId="366EA7DF" wp14:editId="4E2AF159">
          <wp:extent cx="6115684" cy="484575"/>
          <wp:effectExtent l="19050" t="0" r="0" b="0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etdirecci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684" cy="484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ADDA4" w14:textId="77777777" w:rsidR="005D46B4" w:rsidRDefault="005D46B4" w:rsidP="00EB40BA">
      <w:r>
        <w:separator/>
      </w:r>
    </w:p>
  </w:footnote>
  <w:footnote w:type="continuationSeparator" w:id="0">
    <w:p w14:paraId="3CD691F3" w14:textId="77777777" w:rsidR="005D46B4" w:rsidRDefault="005D46B4" w:rsidP="00EB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D159B" w14:textId="77777777" w:rsidR="00EB40BA" w:rsidRDefault="005D46B4">
    <w:pPr>
      <w:pStyle w:val="Header"/>
    </w:pPr>
    <w:r>
      <w:rPr>
        <w:noProof/>
        <w:lang w:eastAsia="es-MX"/>
      </w:rPr>
      <w:pict w14:anchorId="03BC4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B81A1" w14:textId="0CADDDB7" w:rsidR="004C2C75" w:rsidRDefault="004C2C75" w:rsidP="00D95107">
    <w:pPr>
      <w:pStyle w:val="Header"/>
      <w:rPr>
        <w:noProof/>
        <w:lang w:eastAsia="es-MX"/>
      </w:rPr>
    </w:pPr>
  </w:p>
  <w:p w14:paraId="51B63008" w14:textId="77777777" w:rsidR="00747721" w:rsidRDefault="00747721" w:rsidP="00747721">
    <w:pPr>
      <w:pStyle w:val="Header"/>
      <w:rPr>
        <w:noProof/>
        <w:lang w:eastAsia="es-MX"/>
      </w:rPr>
    </w:pPr>
    <w:r w:rsidRPr="00165BDA">
      <w:rPr>
        <w:noProof/>
        <w:lang w:eastAsia="es-MX"/>
      </w:rPr>
      <w:drawing>
        <wp:anchor distT="0" distB="0" distL="114300" distR="114300" simplePos="0" relativeHeight="251672576" behindDoc="1" locked="0" layoutInCell="1" allowOverlap="1" wp14:anchorId="555D7EC4" wp14:editId="7ED51990">
          <wp:simplePos x="0" y="0"/>
          <wp:positionH relativeFrom="margin">
            <wp:align>right</wp:align>
          </wp:positionH>
          <wp:positionV relativeFrom="paragraph">
            <wp:posOffset>83820</wp:posOffset>
          </wp:positionV>
          <wp:extent cx="1181100" cy="669925"/>
          <wp:effectExtent l="0" t="0" r="0" b="0"/>
          <wp:wrapThrough wrapText="bothSides">
            <wp:wrapPolygon edited="0">
              <wp:start x="2787" y="1843"/>
              <wp:lineTo x="2090" y="4914"/>
              <wp:lineTo x="1742" y="12899"/>
              <wp:lineTo x="2787" y="17812"/>
              <wp:lineTo x="3135" y="19041"/>
              <wp:lineTo x="5226" y="19041"/>
              <wp:lineTo x="6271" y="17812"/>
              <wp:lineTo x="21252" y="13513"/>
              <wp:lineTo x="21252" y="8599"/>
              <wp:lineTo x="5574" y="1843"/>
              <wp:lineTo x="2787" y="1843"/>
            </wp:wrapPolygon>
          </wp:wrapThrough>
          <wp:docPr id="15" name="Imagen 15" descr="C:\Users\Vinculacion\Dropbox\comunicación y difusión\tecnm_nue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nculacion\Dropbox\comunicación y difusión\tecnm_nuev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5042ACE3" wp14:editId="28EF58CF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3198439" cy="660057"/>
          <wp:effectExtent l="0" t="0" r="2540" b="6985"/>
          <wp:wrapNone/>
          <wp:docPr id="16" name="Imagen 16" descr="../../../../Downloads/EDUCACION%20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Downloads/EDUCACION%20LOG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8439" cy="660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98EF4D" w14:textId="35A51336" w:rsidR="00EB40BA" w:rsidRDefault="00EB40BA" w:rsidP="00D95107">
    <w:pPr>
      <w:pStyle w:val="Header"/>
    </w:pPr>
  </w:p>
  <w:p w14:paraId="2B2159CE" w14:textId="18DEC49A" w:rsidR="004C2C75" w:rsidRDefault="00747721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8069F05" wp14:editId="1350A3DE">
              <wp:simplePos x="0" y="0"/>
              <wp:positionH relativeFrom="margin">
                <wp:align>right</wp:align>
              </wp:positionH>
              <wp:positionV relativeFrom="paragraph">
                <wp:posOffset>324485</wp:posOffset>
              </wp:positionV>
              <wp:extent cx="2854705" cy="2286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47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AA27F" w14:textId="77777777" w:rsidR="00747721" w:rsidRDefault="00747721" w:rsidP="00747721">
                          <w:pPr>
                            <w:jc w:val="right"/>
                          </w:pPr>
                          <w:r>
                            <w:rPr>
                              <w:rFonts w:ascii="Montserrat Medium" w:hAnsi="Montserrat Medium"/>
                              <w:b/>
                              <w:bCs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s-ES_tradnl" w:eastAsia="es-ES_tradnl"/>
                            </w:rPr>
                            <w:t>Instituto Tecnológico de Morelia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069F05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margin-left:173.6pt;margin-top:25.55pt;width:224.8pt;height:18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" filled="f" stroked="f">
              <v:textbox>
                <w:txbxContent>
                  <w:p w14:paraId="0BDAA27F" w14:textId="77777777" w:rsidR="00747721" w:rsidRDefault="00747721" w:rsidP="00747721">
                    <w:pPr>
                      <w:jc w:val="right"/>
                    </w:pPr>
                    <w:r>
                      <w:rPr>
                        <w:rFonts w:ascii="Montserrat Medium" w:hAnsi="Montserrat Medium"/>
                        <w:b/>
                        <w:bCs/>
                        <w:color w:val="000000"/>
                        <w:sz w:val="16"/>
                        <w:szCs w:val="16"/>
                        <w:shd w:val="clear" w:color="auto" w:fill="FFFFFF"/>
                        <w:lang w:val="es-ES_tradnl" w:eastAsia="es-ES_tradnl"/>
                      </w:rPr>
                      <w:t>Instituto Tecnológico de Morelia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4EAB1" w14:textId="77777777" w:rsidR="00EB40BA" w:rsidRDefault="005D46B4">
    <w:pPr>
      <w:pStyle w:val="Header"/>
    </w:pPr>
    <w:r>
      <w:rPr>
        <w:noProof/>
        <w:lang w:eastAsia="es-MX"/>
      </w:rPr>
      <w:pict w14:anchorId="6079C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6" w:nlCheck="1" w:checkStyle="1"/>
  <w:activeWritingStyle w:appName="MSWord" w:lang="es-CL" w:vendorID="64" w:dllVersion="6" w:nlCheck="1" w:checkStyle="1"/>
  <w:activeWritingStyle w:appName="MSWord" w:lang="es-CL" w:vendorID="64" w:dllVersion="4096" w:nlCheck="1" w:checkStyle="0"/>
  <w:attachedTemplate r:id="rId1"/>
  <w:defaultTabStop w:val="708"/>
  <w:hyphenationZone w:val="425"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75"/>
    <w:rsid w:val="00002677"/>
    <w:rsid w:val="0005692C"/>
    <w:rsid w:val="000729F6"/>
    <w:rsid w:val="000A2BAD"/>
    <w:rsid w:val="000A7BF9"/>
    <w:rsid w:val="00137A3B"/>
    <w:rsid w:val="00143B34"/>
    <w:rsid w:val="001D0BCC"/>
    <w:rsid w:val="00265B3C"/>
    <w:rsid w:val="0028578A"/>
    <w:rsid w:val="002A68D5"/>
    <w:rsid w:val="002E08DC"/>
    <w:rsid w:val="002E5D0D"/>
    <w:rsid w:val="002F01AA"/>
    <w:rsid w:val="002F3DAE"/>
    <w:rsid w:val="00316059"/>
    <w:rsid w:val="00325540"/>
    <w:rsid w:val="00367DE6"/>
    <w:rsid w:val="003978CD"/>
    <w:rsid w:val="003A0283"/>
    <w:rsid w:val="00405F34"/>
    <w:rsid w:val="004171CF"/>
    <w:rsid w:val="0048159E"/>
    <w:rsid w:val="004C2C75"/>
    <w:rsid w:val="004D5500"/>
    <w:rsid w:val="00505AF9"/>
    <w:rsid w:val="00536420"/>
    <w:rsid w:val="005C5F7F"/>
    <w:rsid w:val="005D4233"/>
    <w:rsid w:val="005D46B4"/>
    <w:rsid w:val="00625918"/>
    <w:rsid w:val="00663523"/>
    <w:rsid w:val="00670B48"/>
    <w:rsid w:val="00694313"/>
    <w:rsid w:val="006C0C9E"/>
    <w:rsid w:val="006C580D"/>
    <w:rsid w:val="007271CD"/>
    <w:rsid w:val="00747721"/>
    <w:rsid w:val="00772BD4"/>
    <w:rsid w:val="00773B50"/>
    <w:rsid w:val="00776088"/>
    <w:rsid w:val="00787F48"/>
    <w:rsid w:val="0079011F"/>
    <w:rsid w:val="007946A1"/>
    <w:rsid w:val="007C0593"/>
    <w:rsid w:val="00835352"/>
    <w:rsid w:val="008427AD"/>
    <w:rsid w:val="008814CE"/>
    <w:rsid w:val="00886C3F"/>
    <w:rsid w:val="008D56C2"/>
    <w:rsid w:val="008D581B"/>
    <w:rsid w:val="0095726A"/>
    <w:rsid w:val="009A5ABC"/>
    <w:rsid w:val="009D76A8"/>
    <w:rsid w:val="009E44CC"/>
    <w:rsid w:val="009F2B48"/>
    <w:rsid w:val="00A01590"/>
    <w:rsid w:val="00A53E9D"/>
    <w:rsid w:val="00A7039E"/>
    <w:rsid w:val="00A74864"/>
    <w:rsid w:val="00A758FF"/>
    <w:rsid w:val="00A75BCB"/>
    <w:rsid w:val="00AB3800"/>
    <w:rsid w:val="00AF126A"/>
    <w:rsid w:val="00B01142"/>
    <w:rsid w:val="00B1134E"/>
    <w:rsid w:val="00B23329"/>
    <w:rsid w:val="00B42EED"/>
    <w:rsid w:val="00B6708E"/>
    <w:rsid w:val="00B70F7F"/>
    <w:rsid w:val="00B75D6E"/>
    <w:rsid w:val="00B92D70"/>
    <w:rsid w:val="00C13C1A"/>
    <w:rsid w:val="00C53AE1"/>
    <w:rsid w:val="00C87BD6"/>
    <w:rsid w:val="00D04377"/>
    <w:rsid w:val="00D62E81"/>
    <w:rsid w:val="00D74B60"/>
    <w:rsid w:val="00D95107"/>
    <w:rsid w:val="00DB4A81"/>
    <w:rsid w:val="00DC3AB3"/>
    <w:rsid w:val="00E31A1D"/>
    <w:rsid w:val="00EB40BA"/>
    <w:rsid w:val="00EE449D"/>
    <w:rsid w:val="00F07086"/>
    <w:rsid w:val="00F1645C"/>
    <w:rsid w:val="00F40842"/>
    <w:rsid w:val="00F50F9B"/>
    <w:rsid w:val="00F52A30"/>
    <w:rsid w:val="00F566E2"/>
    <w:rsid w:val="00F60536"/>
    <w:rsid w:val="00F65B57"/>
    <w:rsid w:val="00F76326"/>
    <w:rsid w:val="00F83343"/>
    <w:rsid w:val="00FC4805"/>
    <w:rsid w:val="00FD2319"/>
    <w:rsid w:val="00FD418F"/>
    <w:rsid w:val="00FF19D3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30A7EEB"/>
  <w15:docId w15:val="{A3726538-C359-431A-999C-91316DF1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40BA"/>
  </w:style>
  <w:style w:type="paragraph" w:styleId="Footer">
    <w:name w:val="footer"/>
    <w:basedOn w:val="Normal"/>
    <w:link w:val="Foot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40BA"/>
  </w:style>
  <w:style w:type="paragraph" w:styleId="BalloonText">
    <w:name w:val="Balloon Text"/>
    <w:basedOn w:val="Normal"/>
    <w:link w:val="BalloonTextCh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wnloads\ITM_sisgesinteg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ITM_sisgesintegral</Template>
  <TotalTime>7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francisco vazquez villanueva</dc:creator>
  <cp:keywords/>
  <dc:description/>
  <cp:lastModifiedBy>Carlos Sebastian Rodriguez</cp:lastModifiedBy>
  <cp:revision>3</cp:revision>
  <cp:lastPrinted>2017-01-25T18:14:00Z</cp:lastPrinted>
  <dcterms:created xsi:type="dcterms:W3CDTF">2020-04-22T21:36:00Z</dcterms:created>
  <dcterms:modified xsi:type="dcterms:W3CDTF">2020-04-28T01:53:00Z</dcterms:modified>
</cp:coreProperties>
</file>